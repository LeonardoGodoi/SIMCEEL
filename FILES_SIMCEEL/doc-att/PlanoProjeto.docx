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6B5E11" w14:textId="6C6B5428" w:rsidR="00617192" w:rsidRPr="001D2896" w:rsidRDefault="009A50B0">
      <w:pPr>
        <w:pStyle w:val="Ttulo"/>
      </w:pPr>
      <w:r>
        <w:t>SIMCEEL</w:t>
      </w:r>
    </w:p>
    <w:p w14:paraId="22046E0C" w14:textId="77777777" w:rsidR="00617192" w:rsidRPr="001D2896" w:rsidRDefault="00265E4C">
      <w:pPr>
        <w:pStyle w:val="Ttulo"/>
      </w:pPr>
      <w:r w:rsidRPr="001D2896">
        <w:t>Plano de Projeto</w:t>
      </w:r>
    </w:p>
    <w:p w14:paraId="1EFE7ADC" w14:textId="77777777" w:rsidR="00CF3857" w:rsidRPr="001D2896" w:rsidRDefault="00CF3857" w:rsidP="00CF3857"/>
    <w:p w14:paraId="23BBFBC0" w14:textId="3EAE901A" w:rsidR="001D2896" w:rsidRDefault="00480863" w:rsidP="001D2896">
      <w:pPr>
        <w:pStyle w:val="Ttulo1"/>
      </w:pPr>
      <w:bookmarkStart w:id="0" w:name="_Toc447095880"/>
      <w:bookmarkStart w:id="1" w:name="_Toc456598586"/>
      <w:bookmarkStart w:id="2" w:name="_Toc456600917"/>
      <w:r w:rsidRPr="001D2896">
        <w:t>Introdução</w:t>
      </w:r>
    </w:p>
    <w:p w14:paraId="49DB0698" w14:textId="77777777" w:rsidR="009A50B0" w:rsidRPr="009A50B0" w:rsidRDefault="009A50B0" w:rsidP="009A50B0"/>
    <w:p w14:paraId="7DB5C691" w14:textId="27D8AE97" w:rsidR="00562A49" w:rsidRPr="009A50B0" w:rsidRDefault="001D2896" w:rsidP="00AA051B">
      <w:pPr>
        <w:spacing w:line="360" w:lineRule="auto"/>
        <w:ind w:firstLine="360"/>
        <w:jc w:val="both"/>
        <w:rPr>
          <w:color w:val="000000"/>
          <w:szCs w:val="24"/>
        </w:rPr>
      </w:pPr>
      <w:r w:rsidRPr="009A50B0">
        <w:t xml:space="preserve">O presente documento tem como objetivo descrever o plano de projeto do projeto </w:t>
      </w:r>
      <w:r w:rsidR="009A50B0" w:rsidRPr="009A50B0">
        <w:t>SIMCEEL</w:t>
      </w:r>
      <w:r w:rsidRPr="009A50B0">
        <w:t>, para a disciplina de Prática em Fábrica de Software I. Este sistema</w:t>
      </w:r>
      <w:r w:rsidR="00562A49" w:rsidRPr="009A50B0">
        <w:rPr>
          <w:color w:val="000000"/>
          <w:szCs w:val="24"/>
        </w:rPr>
        <w:t xml:space="preserve"> tem como </w:t>
      </w:r>
      <w:r w:rsidR="009A50B0" w:rsidRPr="009A50B0">
        <w:rPr>
          <w:color w:val="000000"/>
          <w:szCs w:val="24"/>
        </w:rPr>
        <w:t>finalidade de proporcionar uma</w:t>
      </w:r>
      <w:r w:rsidR="00E26AB8" w:rsidRPr="009A50B0">
        <w:rPr>
          <w:color w:val="000000"/>
          <w:szCs w:val="24"/>
        </w:rPr>
        <w:t xml:space="preserve"> </w:t>
      </w:r>
      <w:r w:rsidR="009A50B0" w:rsidRPr="009A50B0">
        <w:rPr>
          <w:rStyle w:val="normaltextrun"/>
          <w:rFonts w:ascii="Arial" w:hAnsi="Arial" w:cs="Arial"/>
          <w:color w:val="000000"/>
          <w:shd w:val="clear" w:color="auto" w:fill="FFFFFF"/>
        </w:rPr>
        <w:t>medição</w:t>
      </w:r>
      <w:r w:rsidR="009A50B0" w:rsidRPr="009A50B0">
        <w:rPr>
          <w:rStyle w:val="normaltextrun"/>
          <w:rFonts w:ascii="Arial" w:hAnsi="Arial" w:cs="Arial"/>
          <w:color w:val="000000"/>
          <w:shd w:val="clear" w:color="auto" w:fill="FFFFFF"/>
        </w:rPr>
        <w:t>,</w:t>
      </w:r>
      <w:r w:rsidR="009A50B0" w:rsidRPr="009A50B0">
        <w:rPr>
          <w:rStyle w:val="normaltextrun"/>
          <w:rFonts w:ascii="Arial" w:hAnsi="Arial" w:cs="Arial"/>
          <w:color w:val="000000"/>
          <w:shd w:val="clear" w:color="auto" w:fill="FFFFFF"/>
        </w:rPr>
        <w:t xml:space="preserve"> monitoramento e consumo de energia elétrica, diante do crescente consumo de energia elétrica no Brasil, demanda soluções voltadas para a economia de energia demandando grandes esforços e investimentos por parte de empresas e também do governo. </w:t>
      </w:r>
      <w:r w:rsidR="009A50B0" w:rsidRPr="009A50B0">
        <w:rPr>
          <w:rStyle w:val="normaltextrun"/>
          <w:rFonts w:ascii="Arial" w:hAnsi="Arial" w:cs="Arial"/>
          <w:bCs/>
          <w:color w:val="000000"/>
          <w:shd w:val="clear" w:color="auto" w:fill="FFFFFF"/>
        </w:rPr>
        <w:t>É um</w:t>
      </w:r>
      <w:r w:rsidR="009A50B0" w:rsidRPr="009A50B0">
        <w:rPr>
          <w:rStyle w:val="normaltextrun"/>
          <w:rFonts w:ascii="Arial" w:hAnsi="Arial" w:cs="Arial"/>
          <w:color w:val="000000"/>
          <w:shd w:val="clear" w:color="auto" w:fill="FFFFFF"/>
        </w:rPr>
        <w:t> software que tem como objetivo apresentar o consumo energético em tempo real, possibilitando de forma indireta a economia desejada. </w:t>
      </w:r>
      <w:r w:rsidR="009A50B0" w:rsidRPr="009A50B0">
        <w:rPr>
          <w:rStyle w:val="normaltextrun"/>
          <w:rFonts w:ascii="Arial" w:hAnsi="Arial" w:cs="Arial"/>
          <w:bCs/>
          <w:color w:val="000000"/>
          <w:shd w:val="clear" w:color="auto" w:fill="FFFFFF"/>
        </w:rPr>
        <w:t>Possibilita</w:t>
      </w:r>
      <w:r w:rsidR="009A50B0" w:rsidRPr="009A50B0">
        <w:rPr>
          <w:rStyle w:val="normaltextrun"/>
          <w:rFonts w:ascii="Arial" w:hAnsi="Arial" w:cs="Arial"/>
          <w:color w:val="000000"/>
          <w:shd w:val="clear" w:color="auto" w:fill="FFFFFF"/>
        </w:rPr>
        <w:t> ter acesso ao consumo em tempo real de gasto e consumo de energia. </w:t>
      </w:r>
      <w:r w:rsidR="009A50B0" w:rsidRPr="009A50B0">
        <w:rPr>
          <w:rStyle w:val="normaltextrun"/>
          <w:rFonts w:ascii="Arial" w:hAnsi="Arial" w:cs="Arial"/>
          <w:bCs/>
          <w:color w:val="000000"/>
          <w:shd w:val="clear" w:color="auto" w:fill="FFFFFF"/>
        </w:rPr>
        <w:t>O diferencial</w:t>
      </w:r>
      <w:r w:rsidR="009A50B0" w:rsidRPr="009A50B0">
        <w:rPr>
          <w:rStyle w:val="normaltextrun"/>
          <w:rFonts w:ascii="Arial" w:hAnsi="Arial" w:cs="Arial"/>
          <w:color w:val="000000"/>
          <w:shd w:val="clear" w:color="auto" w:fill="FFFFFF"/>
        </w:rPr>
        <w:t> do nosso produto é a facilidade do manuseio mesmo, pois, utiliza </w:t>
      </w:r>
      <w:r w:rsidR="009A50B0" w:rsidRPr="009A50B0">
        <w:rPr>
          <w:rStyle w:val="spellingerror"/>
          <w:rFonts w:ascii="Arial" w:hAnsi="Arial" w:cs="Arial"/>
          <w:color w:val="000000"/>
          <w:shd w:val="clear" w:color="auto" w:fill="FFFFFF"/>
        </w:rPr>
        <w:t>arduino</w:t>
      </w:r>
      <w:r w:rsidR="009A50B0" w:rsidRPr="009A50B0">
        <w:rPr>
          <w:rStyle w:val="normaltextrun"/>
          <w:rFonts w:ascii="Arial" w:hAnsi="Arial" w:cs="Arial"/>
          <w:color w:val="000000"/>
          <w:shd w:val="clear" w:color="auto" w:fill="FFFFFF"/>
        </w:rPr>
        <w:t> e poderá será facilmente utilizado. </w:t>
      </w:r>
      <w:r w:rsidR="009A50B0" w:rsidRPr="009A50B0">
        <w:rPr>
          <w:rStyle w:val="normaltextrun"/>
          <w:rFonts w:ascii="Arial" w:hAnsi="Arial" w:cs="Arial"/>
          <w:bCs/>
          <w:color w:val="000000"/>
          <w:shd w:val="clear" w:color="auto" w:fill="FFFFFF"/>
        </w:rPr>
        <w:t>Nosso produto</w:t>
      </w:r>
      <w:r w:rsidR="009A50B0" w:rsidRPr="009A50B0">
        <w:rPr>
          <w:rStyle w:val="normaltextrun"/>
          <w:rFonts w:ascii="Arial" w:hAnsi="Arial" w:cs="Arial"/>
          <w:color w:val="000000"/>
          <w:shd w:val="clear" w:color="auto" w:fill="FFFFFF"/>
        </w:rPr>
        <w:t> irá agilizar e simplificar o processo de gastos e consumo de energia, pois, irá apresentar as informações em tempo real.</w:t>
      </w:r>
    </w:p>
    <w:p w14:paraId="418FB65E" w14:textId="77777777" w:rsidR="001D2896" w:rsidRPr="001D2896" w:rsidRDefault="001D2896" w:rsidP="001D2896"/>
    <w:p w14:paraId="4153FA35" w14:textId="77777777" w:rsidR="001D2896" w:rsidRPr="001D2896" w:rsidRDefault="001D2896" w:rsidP="001D2896"/>
    <w:p w14:paraId="4DB296B9" w14:textId="77777777" w:rsidR="00617192" w:rsidRPr="001D2896" w:rsidRDefault="00EE2FB8" w:rsidP="00466E89">
      <w:pPr>
        <w:pStyle w:val="Ttulo1"/>
      </w:pPr>
      <w:r w:rsidRPr="001D2896">
        <w:t>Organização do projeto</w:t>
      </w:r>
    </w:p>
    <w:p w14:paraId="574D1E62" w14:textId="77777777" w:rsidR="00617192" w:rsidRPr="001D2896" w:rsidRDefault="00617192" w:rsidP="00EF0522">
      <w:pPr>
        <w:pStyle w:val="InfoBlue"/>
      </w:pPr>
    </w:p>
    <w:tbl>
      <w:tblPr>
        <w:tblW w:w="8436" w:type="dxa"/>
        <w:tblInd w:w="8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17"/>
        <w:gridCol w:w="1695"/>
        <w:gridCol w:w="1806"/>
        <w:gridCol w:w="3018"/>
      </w:tblGrid>
      <w:tr w:rsidR="00FD366D" w:rsidRPr="001D2896" w14:paraId="417C1276" w14:textId="77777777" w:rsidTr="00FD366D">
        <w:tc>
          <w:tcPr>
            <w:tcW w:w="1917" w:type="dxa"/>
            <w:shd w:val="clear" w:color="auto" w:fill="E6E6E6"/>
          </w:tcPr>
          <w:p w14:paraId="44937403" w14:textId="77777777" w:rsidR="00FD366D" w:rsidRPr="001D2896" w:rsidRDefault="00FD366D">
            <w:pPr>
              <w:pStyle w:val="NormalWeb"/>
              <w:spacing w:after="45" w:afterAutospacing="0"/>
              <w:ind w:right="45"/>
              <w:rPr>
                <w:rFonts w:ascii="Arial" w:hAnsi="Arial"/>
                <w:b/>
                <w:iCs/>
                <w:sz w:val="20"/>
              </w:rPr>
            </w:pPr>
            <w:r w:rsidRPr="001D2896">
              <w:rPr>
                <w:rFonts w:ascii="Arial" w:hAnsi="Arial"/>
                <w:b/>
                <w:iCs/>
                <w:sz w:val="20"/>
              </w:rPr>
              <w:t>Membro do time</w:t>
            </w:r>
          </w:p>
        </w:tc>
        <w:tc>
          <w:tcPr>
            <w:tcW w:w="1695" w:type="dxa"/>
            <w:shd w:val="clear" w:color="auto" w:fill="E6E6E6"/>
          </w:tcPr>
          <w:p w14:paraId="67D66BD5" w14:textId="77777777" w:rsidR="00FD366D" w:rsidRPr="001D2896" w:rsidRDefault="00FD366D">
            <w:pPr>
              <w:pStyle w:val="NormalWeb"/>
              <w:spacing w:after="45" w:afterAutospacing="0"/>
              <w:ind w:right="45"/>
              <w:rPr>
                <w:rFonts w:ascii="Arial" w:hAnsi="Arial"/>
                <w:b/>
                <w:iCs/>
                <w:sz w:val="20"/>
              </w:rPr>
            </w:pPr>
            <w:r w:rsidRPr="001D2896">
              <w:rPr>
                <w:rFonts w:ascii="Arial" w:hAnsi="Arial"/>
                <w:b/>
                <w:iCs/>
                <w:sz w:val="20"/>
              </w:rPr>
              <w:t>Scrum Master</w:t>
            </w:r>
          </w:p>
        </w:tc>
        <w:tc>
          <w:tcPr>
            <w:tcW w:w="1806" w:type="dxa"/>
            <w:shd w:val="clear" w:color="auto" w:fill="E6E6E6"/>
          </w:tcPr>
          <w:p w14:paraId="27F3B4EE" w14:textId="77777777" w:rsidR="00FD366D" w:rsidRPr="001D2896" w:rsidRDefault="00FD366D">
            <w:pPr>
              <w:pStyle w:val="NormalWeb"/>
              <w:spacing w:after="45" w:afterAutospacing="0"/>
              <w:ind w:right="45"/>
              <w:rPr>
                <w:rFonts w:ascii="Arial" w:hAnsi="Arial"/>
                <w:b/>
                <w:iCs/>
                <w:sz w:val="20"/>
              </w:rPr>
            </w:pPr>
            <w:r w:rsidRPr="001D2896">
              <w:rPr>
                <w:rFonts w:ascii="Arial" w:hAnsi="Arial"/>
                <w:b/>
                <w:iCs/>
                <w:sz w:val="20"/>
              </w:rPr>
              <w:t>Product Owner</w:t>
            </w:r>
          </w:p>
        </w:tc>
        <w:tc>
          <w:tcPr>
            <w:tcW w:w="3018" w:type="dxa"/>
            <w:shd w:val="clear" w:color="auto" w:fill="E6E6E6"/>
          </w:tcPr>
          <w:p w14:paraId="4B70CD2D" w14:textId="77777777" w:rsidR="00FD366D" w:rsidRPr="001D2896" w:rsidRDefault="00FD366D">
            <w:pPr>
              <w:pStyle w:val="NormalWeb"/>
              <w:spacing w:after="45" w:afterAutospacing="0"/>
              <w:ind w:right="45"/>
              <w:rPr>
                <w:rFonts w:ascii="Arial" w:hAnsi="Arial"/>
                <w:b/>
                <w:iCs/>
                <w:sz w:val="20"/>
              </w:rPr>
            </w:pPr>
            <w:r w:rsidRPr="001D2896">
              <w:rPr>
                <w:rFonts w:ascii="Arial" w:hAnsi="Arial"/>
                <w:b/>
                <w:iCs/>
                <w:sz w:val="20"/>
              </w:rPr>
              <w:t>Equipe de desenvolvimento</w:t>
            </w:r>
          </w:p>
        </w:tc>
      </w:tr>
      <w:tr w:rsidR="00FD366D" w:rsidRPr="001D2896" w14:paraId="47446FB9" w14:textId="77777777" w:rsidTr="00FD366D">
        <w:tc>
          <w:tcPr>
            <w:tcW w:w="1917" w:type="dxa"/>
          </w:tcPr>
          <w:p w14:paraId="4FDD0DE9" w14:textId="77777777" w:rsidR="00FD366D" w:rsidRPr="001D2896" w:rsidRDefault="00FD366D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</w:p>
        </w:tc>
        <w:tc>
          <w:tcPr>
            <w:tcW w:w="1695" w:type="dxa"/>
          </w:tcPr>
          <w:p w14:paraId="6E6B83B3" w14:textId="77777777" w:rsidR="00FD366D" w:rsidRPr="001D2896" w:rsidRDefault="00FD366D" w:rsidP="00FD366D">
            <w:pPr>
              <w:pStyle w:val="NormalWeb"/>
              <w:spacing w:after="45" w:afterAutospacing="0"/>
              <w:ind w:right="45"/>
              <w:jc w:val="center"/>
              <w:rPr>
                <w:sz w:val="20"/>
                <w:szCs w:val="20"/>
              </w:rPr>
            </w:pPr>
          </w:p>
        </w:tc>
        <w:tc>
          <w:tcPr>
            <w:tcW w:w="1806" w:type="dxa"/>
          </w:tcPr>
          <w:p w14:paraId="2DA864FC" w14:textId="77777777" w:rsidR="00FD366D" w:rsidRPr="001D2896" w:rsidRDefault="00FD366D" w:rsidP="00FD366D">
            <w:pPr>
              <w:pStyle w:val="NormalWeb"/>
              <w:spacing w:after="45" w:afterAutospacing="0"/>
              <w:ind w:right="45"/>
              <w:jc w:val="center"/>
              <w:rPr>
                <w:sz w:val="20"/>
                <w:szCs w:val="20"/>
              </w:rPr>
            </w:pPr>
          </w:p>
        </w:tc>
        <w:tc>
          <w:tcPr>
            <w:tcW w:w="3018" w:type="dxa"/>
          </w:tcPr>
          <w:p w14:paraId="3036F43C" w14:textId="77777777" w:rsidR="00FD366D" w:rsidRPr="001D2896" w:rsidRDefault="00FD366D" w:rsidP="00FD366D">
            <w:pPr>
              <w:pStyle w:val="NormalWeb"/>
              <w:spacing w:after="45" w:afterAutospacing="0"/>
              <w:ind w:right="45"/>
              <w:jc w:val="center"/>
              <w:rPr>
                <w:sz w:val="20"/>
                <w:szCs w:val="20"/>
              </w:rPr>
            </w:pPr>
          </w:p>
        </w:tc>
      </w:tr>
      <w:tr w:rsidR="00FD366D" w:rsidRPr="001D2896" w14:paraId="16D490C9" w14:textId="77777777" w:rsidTr="00FD366D">
        <w:tc>
          <w:tcPr>
            <w:tcW w:w="1917" w:type="dxa"/>
          </w:tcPr>
          <w:p w14:paraId="277EE274" w14:textId="77777777" w:rsidR="00FD366D" w:rsidRPr="001D2896" w:rsidRDefault="00FD366D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</w:p>
        </w:tc>
        <w:tc>
          <w:tcPr>
            <w:tcW w:w="1695" w:type="dxa"/>
          </w:tcPr>
          <w:p w14:paraId="49C2323D" w14:textId="77777777" w:rsidR="00FD366D" w:rsidRPr="001D2896" w:rsidRDefault="00FD366D" w:rsidP="00FD366D">
            <w:pPr>
              <w:pStyle w:val="NormalWeb"/>
              <w:spacing w:after="45" w:afterAutospacing="0"/>
              <w:ind w:right="45"/>
              <w:jc w:val="center"/>
              <w:rPr>
                <w:sz w:val="20"/>
                <w:szCs w:val="20"/>
              </w:rPr>
            </w:pPr>
          </w:p>
        </w:tc>
        <w:tc>
          <w:tcPr>
            <w:tcW w:w="1806" w:type="dxa"/>
          </w:tcPr>
          <w:p w14:paraId="3A0E2D8B" w14:textId="77777777" w:rsidR="00FD366D" w:rsidRPr="001D2896" w:rsidRDefault="00FD366D" w:rsidP="00FD366D">
            <w:pPr>
              <w:pStyle w:val="NormalWeb"/>
              <w:spacing w:after="45" w:afterAutospacing="0"/>
              <w:ind w:right="45"/>
              <w:jc w:val="center"/>
              <w:rPr>
                <w:sz w:val="20"/>
                <w:szCs w:val="20"/>
              </w:rPr>
            </w:pPr>
          </w:p>
        </w:tc>
        <w:tc>
          <w:tcPr>
            <w:tcW w:w="3018" w:type="dxa"/>
          </w:tcPr>
          <w:p w14:paraId="4CF6101A" w14:textId="77777777" w:rsidR="00FD366D" w:rsidRPr="001D2896" w:rsidRDefault="00FD366D" w:rsidP="00FD366D">
            <w:pPr>
              <w:pStyle w:val="NormalWeb"/>
              <w:spacing w:after="45" w:afterAutospacing="0"/>
              <w:ind w:right="45"/>
              <w:jc w:val="center"/>
              <w:rPr>
                <w:sz w:val="20"/>
                <w:szCs w:val="20"/>
              </w:rPr>
            </w:pPr>
          </w:p>
        </w:tc>
      </w:tr>
      <w:tr w:rsidR="00FD366D" w:rsidRPr="001D2896" w14:paraId="1C3FDB9C" w14:textId="77777777" w:rsidTr="00FD366D">
        <w:tc>
          <w:tcPr>
            <w:tcW w:w="1917" w:type="dxa"/>
          </w:tcPr>
          <w:p w14:paraId="73C3329A" w14:textId="77777777" w:rsidR="00FD366D" w:rsidRPr="001D2896" w:rsidRDefault="00FD366D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</w:p>
        </w:tc>
        <w:tc>
          <w:tcPr>
            <w:tcW w:w="1695" w:type="dxa"/>
          </w:tcPr>
          <w:p w14:paraId="22793801" w14:textId="77777777" w:rsidR="00FD366D" w:rsidRPr="001D2896" w:rsidRDefault="00FD366D" w:rsidP="00FD366D">
            <w:pPr>
              <w:pStyle w:val="NormalWeb"/>
              <w:spacing w:after="45" w:afterAutospacing="0"/>
              <w:ind w:right="45"/>
              <w:jc w:val="center"/>
              <w:rPr>
                <w:sz w:val="20"/>
                <w:szCs w:val="20"/>
              </w:rPr>
            </w:pPr>
          </w:p>
        </w:tc>
        <w:tc>
          <w:tcPr>
            <w:tcW w:w="1806" w:type="dxa"/>
          </w:tcPr>
          <w:p w14:paraId="1F665429" w14:textId="77777777" w:rsidR="00FD366D" w:rsidRPr="001D2896" w:rsidRDefault="00FD366D" w:rsidP="00FD366D">
            <w:pPr>
              <w:pStyle w:val="NormalWeb"/>
              <w:spacing w:after="45" w:afterAutospacing="0"/>
              <w:ind w:right="45"/>
              <w:jc w:val="center"/>
              <w:rPr>
                <w:sz w:val="20"/>
                <w:szCs w:val="20"/>
              </w:rPr>
            </w:pPr>
          </w:p>
        </w:tc>
        <w:tc>
          <w:tcPr>
            <w:tcW w:w="3018" w:type="dxa"/>
          </w:tcPr>
          <w:p w14:paraId="33B75B8C" w14:textId="77777777" w:rsidR="00FD366D" w:rsidRPr="001D2896" w:rsidRDefault="00FD366D" w:rsidP="00FD366D">
            <w:pPr>
              <w:pStyle w:val="NormalWeb"/>
              <w:spacing w:after="45" w:afterAutospacing="0"/>
              <w:ind w:right="45"/>
              <w:jc w:val="center"/>
              <w:rPr>
                <w:sz w:val="20"/>
                <w:szCs w:val="20"/>
              </w:rPr>
            </w:pPr>
          </w:p>
        </w:tc>
      </w:tr>
      <w:tr w:rsidR="00FD366D" w:rsidRPr="001D2896" w14:paraId="1B3EFBE7" w14:textId="77777777" w:rsidTr="00FD366D">
        <w:tc>
          <w:tcPr>
            <w:tcW w:w="1917" w:type="dxa"/>
          </w:tcPr>
          <w:p w14:paraId="58D8A9AA" w14:textId="77777777" w:rsidR="00FD366D" w:rsidRPr="001D2896" w:rsidRDefault="00FD366D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</w:p>
        </w:tc>
        <w:tc>
          <w:tcPr>
            <w:tcW w:w="1695" w:type="dxa"/>
          </w:tcPr>
          <w:p w14:paraId="0AF1CF3B" w14:textId="77777777" w:rsidR="00FD366D" w:rsidRPr="001D2896" w:rsidRDefault="00FD366D" w:rsidP="00FD366D">
            <w:pPr>
              <w:pStyle w:val="NormalWeb"/>
              <w:spacing w:after="45" w:afterAutospacing="0"/>
              <w:ind w:right="45"/>
              <w:jc w:val="center"/>
              <w:rPr>
                <w:sz w:val="20"/>
                <w:szCs w:val="20"/>
              </w:rPr>
            </w:pPr>
          </w:p>
        </w:tc>
        <w:tc>
          <w:tcPr>
            <w:tcW w:w="1806" w:type="dxa"/>
          </w:tcPr>
          <w:p w14:paraId="79A7B032" w14:textId="77777777" w:rsidR="00FD366D" w:rsidRPr="001D2896" w:rsidRDefault="00FD366D" w:rsidP="00FD366D">
            <w:pPr>
              <w:pStyle w:val="NormalWeb"/>
              <w:spacing w:after="45" w:afterAutospacing="0"/>
              <w:ind w:right="45"/>
              <w:jc w:val="center"/>
              <w:rPr>
                <w:sz w:val="20"/>
                <w:szCs w:val="20"/>
              </w:rPr>
            </w:pPr>
          </w:p>
        </w:tc>
        <w:tc>
          <w:tcPr>
            <w:tcW w:w="3018" w:type="dxa"/>
          </w:tcPr>
          <w:p w14:paraId="311F5CFC" w14:textId="77777777" w:rsidR="00FD366D" w:rsidRPr="001D2896" w:rsidRDefault="00FD366D" w:rsidP="00FD366D">
            <w:pPr>
              <w:pStyle w:val="NormalWeb"/>
              <w:spacing w:after="45" w:afterAutospacing="0"/>
              <w:ind w:right="45"/>
              <w:jc w:val="center"/>
              <w:rPr>
                <w:sz w:val="20"/>
                <w:szCs w:val="20"/>
              </w:rPr>
            </w:pPr>
          </w:p>
        </w:tc>
      </w:tr>
      <w:tr w:rsidR="00FD366D" w:rsidRPr="001D2896" w14:paraId="7DFF4E7F" w14:textId="77777777" w:rsidTr="00FD366D">
        <w:tc>
          <w:tcPr>
            <w:tcW w:w="1917" w:type="dxa"/>
          </w:tcPr>
          <w:p w14:paraId="5A5283EA" w14:textId="77777777" w:rsidR="00FD366D" w:rsidRPr="001D2896" w:rsidRDefault="00FD366D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</w:p>
        </w:tc>
        <w:tc>
          <w:tcPr>
            <w:tcW w:w="1695" w:type="dxa"/>
          </w:tcPr>
          <w:p w14:paraId="2A9B8E49" w14:textId="77777777" w:rsidR="00FD366D" w:rsidRPr="001D2896" w:rsidRDefault="00FD366D" w:rsidP="00FD366D">
            <w:pPr>
              <w:pStyle w:val="NormalWeb"/>
              <w:spacing w:after="45" w:afterAutospacing="0"/>
              <w:ind w:right="45"/>
              <w:jc w:val="center"/>
              <w:rPr>
                <w:sz w:val="20"/>
                <w:szCs w:val="20"/>
              </w:rPr>
            </w:pPr>
          </w:p>
        </w:tc>
        <w:tc>
          <w:tcPr>
            <w:tcW w:w="1806" w:type="dxa"/>
          </w:tcPr>
          <w:p w14:paraId="2CAE5E0A" w14:textId="77777777" w:rsidR="00FD366D" w:rsidRPr="001D2896" w:rsidRDefault="00FD366D" w:rsidP="00FD366D">
            <w:pPr>
              <w:pStyle w:val="NormalWeb"/>
              <w:spacing w:after="45" w:afterAutospacing="0"/>
              <w:ind w:right="45"/>
              <w:jc w:val="center"/>
              <w:rPr>
                <w:sz w:val="20"/>
                <w:szCs w:val="20"/>
              </w:rPr>
            </w:pPr>
          </w:p>
        </w:tc>
        <w:tc>
          <w:tcPr>
            <w:tcW w:w="3018" w:type="dxa"/>
          </w:tcPr>
          <w:p w14:paraId="385A5F1B" w14:textId="77777777" w:rsidR="00FD366D" w:rsidRPr="001D2896" w:rsidRDefault="00FD366D" w:rsidP="00FD366D">
            <w:pPr>
              <w:pStyle w:val="NormalWeb"/>
              <w:spacing w:after="45" w:afterAutospacing="0"/>
              <w:ind w:right="45"/>
              <w:jc w:val="center"/>
              <w:rPr>
                <w:sz w:val="20"/>
                <w:szCs w:val="20"/>
              </w:rPr>
            </w:pPr>
          </w:p>
        </w:tc>
      </w:tr>
      <w:tr w:rsidR="00FD366D" w:rsidRPr="001D2896" w14:paraId="2A60D88A" w14:textId="77777777" w:rsidTr="00FD366D">
        <w:tc>
          <w:tcPr>
            <w:tcW w:w="1917" w:type="dxa"/>
          </w:tcPr>
          <w:p w14:paraId="4673471C" w14:textId="77777777" w:rsidR="00FD366D" w:rsidRPr="001D2896" w:rsidRDefault="00FD366D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</w:p>
        </w:tc>
        <w:tc>
          <w:tcPr>
            <w:tcW w:w="1695" w:type="dxa"/>
          </w:tcPr>
          <w:p w14:paraId="4F7BE971" w14:textId="77777777" w:rsidR="00FD366D" w:rsidRPr="001D2896" w:rsidRDefault="00FD366D" w:rsidP="00FD366D">
            <w:pPr>
              <w:pStyle w:val="NormalWeb"/>
              <w:spacing w:after="45" w:afterAutospacing="0"/>
              <w:ind w:right="45"/>
              <w:jc w:val="center"/>
              <w:rPr>
                <w:sz w:val="20"/>
                <w:szCs w:val="20"/>
              </w:rPr>
            </w:pPr>
          </w:p>
        </w:tc>
        <w:tc>
          <w:tcPr>
            <w:tcW w:w="1806" w:type="dxa"/>
          </w:tcPr>
          <w:p w14:paraId="5FB77FF2" w14:textId="77777777" w:rsidR="00FD366D" w:rsidRPr="001D2896" w:rsidRDefault="00FD366D" w:rsidP="00FD366D">
            <w:pPr>
              <w:pStyle w:val="NormalWeb"/>
              <w:spacing w:after="45" w:afterAutospacing="0"/>
              <w:ind w:right="45"/>
              <w:jc w:val="center"/>
              <w:rPr>
                <w:sz w:val="20"/>
                <w:szCs w:val="20"/>
              </w:rPr>
            </w:pPr>
          </w:p>
        </w:tc>
        <w:tc>
          <w:tcPr>
            <w:tcW w:w="3018" w:type="dxa"/>
          </w:tcPr>
          <w:p w14:paraId="1DB45656" w14:textId="77777777" w:rsidR="00FD366D" w:rsidRPr="001D2896" w:rsidRDefault="00FD366D" w:rsidP="00FD366D">
            <w:pPr>
              <w:pStyle w:val="NormalWeb"/>
              <w:spacing w:after="45" w:afterAutospacing="0"/>
              <w:ind w:right="45"/>
              <w:jc w:val="center"/>
              <w:rPr>
                <w:sz w:val="20"/>
                <w:szCs w:val="20"/>
              </w:rPr>
            </w:pPr>
          </w:p>
        </w:tc>
      </w:tr>
      <w:tr w:rsidR="00C77039" w:rsidRPr="001D2896" w14:paraId="6EA757B9" w14:textId="77777777" w:rsidTr="00FD366D">
        <w:tc>
          <w:tcPr>
            <w:tcW w:w="1917" w:type="dxa"/>
          </w:tcPr>
          <w:p w14:paraId="606001EB" w14:textId="77777777" w:rsidR="00C77039" w:rsidRPr="001D2896" w:rsidRDefault="00C77039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</w:p>
        </w:tc>
        <w:tc>
          <w:tcPr>
            <w:tcW w:w="1695" w:type="dxa"/>
          </w:tcPr>
          <w:p w14:paraId="5E3681C4" w14:textId="77777777" w:rsidR="00C77039" w:rsidRPr="001D2896" w:rsidRDefault="00C77039" w:rsidP="00FD366D">
            <w:pPr>
              <w:pStyle w:val="NormalWeb"/>
              <w:spacing w:after="45" w:afterAutospacing="0"/>
              <w:ind w:right="45"/>
              <w:jc w:val="center"/>
              <w:rPr>
                <w:sz w:val="20"/>
                <w:szCs w:val="20"/>
              </w:rPr>
            </w:pPr>
          </w:p>
        </w:tc>
        <w:tc>
          <w:tcPr>
            <w:tcW w:w="1806" w:type="dxa"/>
          </w:tcPr>
          <w:p w14:paraId="6C1D1D88" w14:textId="77777777" w:rsidR="00C77039" w:rsidRPr="001D2896" w:rsidRDefault="00C77039" w:rsidP="00FD366D">
            <w:pPr>
              <w:pStyle w:val="NormalWeb"/>
              <w:spacing w:after="45" w:afterAutospacing="0"/>
              <w:ind w:right="45"/>
              <w:jc w:val="center"/>
              <w:rPr>
                <w:sz w:val="20"/>
                <w:szCs w:val="20"/>
              </w:rPr>
            </w:pPr>
          </w:p>
        </w:tc>
        <w:tc>
          <w:tcPr>
            <w:tcW w:w="3018" w:type="dxa"/>
          </w:tcPr>
          <w:p w14:paraId="3402E8BD" w14:textId="77777777" w:rsidR="00C77039" w:rsidRPr="001D2896" w:rsidRDefault="00C77039" w:rsidP="00FD366D">
            <w:pPr>
              <w:pStyle w:val="NormalWeb"/>
              <w:spacing w:after="45" w:afterAutospacing="0"/>
              <w:ind w:right="45"/>
              <w:jc w:val="center"/>
              <w:rPr>
                <w:sz w:val="20"/>
                <w:szCs w:val="20"/>
              </w:rPr>
            </w:pPr>
          </w:p>
        </w:tc>
      </w:tr>
    </w:tbl>
    <w:p w14:paraId="24DD55D6" w14:textId="77777777" w:rsidR="00617192" w:rsidRDefault="00C577F0" w:rsidP="00AE6F81">
      <w:pPr>
        <w:pStyle w:val="Ttulo1"/>
        <w:spacing w:before="240"/>
      </w:pPr>
      <w:bookmarkStart w:id="3" w:name="_Toc524312847"/>
      <w:bookmarkStart w:id="4" w:name="_Toc20734070"/>
      <w:r>
        <w:t>Processo e medidas de desenvolvimento</w:t>
      </w:r>
    </w:p>
    <w:p w14:paraId="5A32AF82" w14:textId="5D281BCF" w:rsidR="001E25E6" w:rsidRDefault="001E25E6" w:rsidP="00AA051B">
      <w:pPr>
        <w:ind w:firstLine="360"/>
      </w:pPr>
    </w:p>
    <w:p w14:paraId="66BFCCE8" w14:textId="50F28556" w:rsidR="003F7907" w:rsidRDefault="003F7907" w:rsidP="00AA051B">
      <w:pPr>
        <w:ind w:firstLine="360"/>
      </w:pPr>
    </w:p>
    <w:p w14:paraId="02F206E4" w14:textId="5A98ED8C" w:rsidR="003F7907" w:rsidRDefault="003F7907" w:rsidP="00AA051B">
      <w:pPr>
        <w:ind w:firstLine="360"/>
      </w:pPr>
      <w:bookmarkStart w:id="5" w:name="_GoBack"/>
      <w:bookmarkEnd w:id="5"/>
    </w:p>
    <w:p w14:paraId="37DDF5B7" w14:textId="7EA53DCA" w:rsidR="003F7907" w:rsidRDefault="003F7907" w:rsidP="00AA051B">
      <w:pPr>
        <w:ind w:firstLine="360"/>
      </w:pPr>
    </w:p>
    <w:p w14:paraId="24406765" w14:textId="411EEAF5" w:rsidR="003F7907" w:rsidRDefault="003F7907" w:rsidP="00AA051B">
      <w:pPr>
        <w:ind w:firstLine="360"/>
      </w:pPr>
    </w:p>
    <w:p w14:paraId="5A287E03" w14:textId="5ED9C173" w:rsidR="003F7907" w:rsidRDefault="003F7907" w:rsidP="00AA051B">
      <w:pPr>
        <w:ind w:firstLine="360"/>
      </w:pPr>
    </w:p>
    <w:p w14:paraId="62DF3875" w14:textId="458F1880" w:rsidR="003F7907" w:rsidRDefault="003F7907" w:rsidP="00AA051B">
      <w:pPr>
        <w:ind w:firstLine="360"/>
      </w:pPr>
    </w:p>
    <w:p w14:paraId="1DABD279" w14:textId="52A4C65E" w:rsidR="003F7907" w:rsidRDefault="003F7907" w:rsidP="00AA051B">
      <w:pPr>
        <w:ind w:firstLine="360"/>
      </w:pPr>
    </w:p>
    <w:p w14:paraId="165AEE06" w14:textId="58B344EF" w:rsidR="003F7907" w:rsidRDefault="003F7907" w:rsidP="00AA051B">
      <w:pPr>
        <w:ind w:firstLine="360"/>
      </w:pPr>
    </w:p>
    <w:p w14:paraId="70685E36" w14:textId="7C8003C7" w:rsidR="003F7907" w:rsidRDefault="003F7907" w:rsidP="00AA051B">
      <w:pPr>
        <w:ind w:firstLine="360"/>
      </w:pPr>
    </w:p>
    <w:p w14:paraId="561DD125" w14:textId="47B09781" w:rsidR="003F7907" w:rsidRDefault="003F7907" w:rsidP="00AA051B">
      <w:pPr>
        <w:ind w:firstLine="360"/>
      </w:pPr>
    </w:p>
    <w:p w14:paraId="5CB11BE9" w14:textId="06032D64" w:rsidR="003F7907" w:rsidRDefault="003F7907" w:rsidP="00AA051B">
      <w:pPr>
        <w:ind w:firstLine="360"/>
      </w:pPr>
    </w:p>
    <w:p w14:paraId="42F11551" w14:textId="77777777" w:rsidR="003F7907" w:rsidRPr="001E25E6" w:rsidRDefault="003F7907" w:rsidP="00AA051B">
      <w:pPr>
        <w:ind w:firstLine="360"/>
      </w:pPr>
    </w:p>
    <w:bookmarkEnd w:id="3"/>
    <w:bookmarkEnd w:id="4"/>
    <w:p w14:paraId="6583F3FA" w14:textId="77777777" w:rsidR="00617192" w:rsidRPr="001D2896" w:rsidRDefault="00352566" w:rsidP="00466E89">
      <w:pPr>
        <w:pStyle w:val="Ttulo1"/>
      </w:pPr>
      <w:r>
        <w:t>Marcos do projeto e objetivos</w:t>
      </w:r>
    </w:p>
    <w:bookmarkEnd w:id="0"/>
    <w:bookmarkEnd w:id="1"/>
    <w:bookmarkEnd w:id="2"/>
    <w:p w14:paraId="1233B14A" w14:textId="77777777" w:rsidR="00617192" w:rsidRPr="001D2896" w:rsidRDefault="00617192"/>
    <w:p w14:paraId="642513D6" w14:textId="77777777" w:rsidR="00B42205" w:rsidRDefault="00B42205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27"/>
        <w:gridCol w:w="492"/>
        <w:gridCol w:w="4484"/>
        <w:gridCol w:w="1357"/>
        <w:gridCol w:w="1616"/>
      </w:tblGrid>
      <w:tr w:rsidR="007C7540" w:rsidRPr="00863862" w14:paraId="7702695F" w14:textId="77777777" w:rsidTr="007C7540">
        <w:trPr>
          <w:cantSplit/>
          <w:trHeight w:val="1134"/>
          <w:jc w:val="center"/>
        </w:trPr>
        <w:tc>
          <w:tcPr>
            <w:tcW w:w="12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7D76DC2B" w14:textId="77777777" w:rsidR="007C7540" w:rsidRPr="00402B3F" w:rsidRDefault="007C7540" w:rsidP="00DD3824">
            <w:pPr>
              <w:jc w:val="center"/>
              <w:rPr>
                <w:b/>
                <w:bCs/>
              </w:rPr>
            </w:pPr>
            <w:commentRangeStart w:id="6"/>
            <w:r w:rsidRPr="00402B3F">
              <w:rPr>
                <w:b/>
                <w:bCs/>
              </w:rPr>
              <w:t>Fase</w:t>
            </w:r>
            <w:commentRangeEnd w:id="6"/>
            <w:r w:rsidR="00D417E7">
              <w:rPr>
                <w:rStyle w:val="Refdecomentrio"/>
              </w:rPr>
              <w:commentReference w:id="6"/>
            </w:r>
          </w:p>
        </w:tc>
        <w:tc>
          <w:tcPr>
            <w:tcW w:w="494" w:type="dxa"/>
            <w:tcBorders>
              <w:top w:val="single" w:sz="12" w:space="0" w:color="auto"/>
              <w:bottom w:val="single" w:sz="12" w:space="0" w:color="auto"/>
            </w:tcBorders>
            <w:textDirection w:val="tbRl"/>
            <w:vAlign w:val="center"/>
          </w:tcPr>
          <w:p w14:paraId="53E95F3F" w14:textId="77777777" w:rsidR="007C7540" w:rsidRPr="00402B3F" w:rsidRDefault="007C7540" w:rsidP="00DD3824">
            <w:pPr>
              <w:ind w:left="113" w:right="113"/>
              <w:jc w:val="center"/>
              <w:rPr>
                <w:b/>
                <w:bCs/>
              </w:rPr>
            </w:pPr>
            <w:r w:rsidRPr="00402B3F">
              <w:rPr>
                <w:b/>
                <w:bCs/>
              </w:rPr>
              <w:t>Iteração</w:t>
            </w:r>
          </w:p>
        </w:tc>
        <w:tc>
          <w:tcPr>
            <w:tcW w:w="461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AF7D704" w14:textId="77777777" w:rsidR="007C7540" w:rsidRPr="00402B3F" w:rsidRDefault="007C7540" w:rsidP="00DD382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Objetivos por Sprint</w:t>
            </w:r>
          </w:p>
        </w:tc>
        <w:tc>
          <w:tcPr>
            <w:tcW w:w="1372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1009A34" w14:textId="77777777" w:rsidR="007C7540" w:rsidRPr="00402B3F" w:rsidRDefault="007C7540" w:rsidP="00DD3824">
            <w:pPr>
              <w:jc w:val="center"/>
              <w:rPr>
                <w:b/>
                <w:bCs/>
              </w:rPr>
            </w:pPr>
            <w:r w:rsidRPr="007C7540">
              <w:rPr>
                <w:b/>
                <w:bCs/>
              </w:rPr>
              <w:t>Prevista para início ou marco</w:t>
            </w:r>
          </w:p>
        </w:tc>
        <w:tc>
          <w:tcPr>
            <w:tcW w:w="161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F28B05C" w14:textId="77777777" w:rsidR="007C7540" w:rsidRPr="00402B3F" w:rsidRDefault="007C7540" w:rsidP="00DD3824">
            <w:pPr>
              <w:jc w:val="center"/>
              <w:rPr>
                <w:b/>
                <w:bCs/>
              </w:rPr>
            </w:pPr>
            <w:r w:rsidRPr="00402B3F">
              <w:rPr>
                <w:b/>
                <w:bCs/>
              </w:rPr>
              <w:t>Estimativa(dias)</w:t>
            </w:r>
          </w:p>
        </w:tc>
      </w:tr>
      <w:tr w:rsidR="007C7540" w:rsidRPr="00863862" w14:paraId="0DBC30EF" w14:textId="77777777" w:rsidTr="007C7540">
        <w:trPr>
          <w:jc w:val="center"/>
        </w:trPr>
        <w:tc>
          <w:tcPr>
            <w:tcW w:w="1250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32916B4E" w14:textId="47314F1C" w:rsidR="007C7540" w:rsidRPr="00402B3F" w:rsidRDefault="003F7907" w:rsidP="00DD3824">
            <w:pPr>
              <w:jc w:val="center"/>
            </w:pPr>
            <w:r>
              <w:t>Visão</w:t>
            </w:r>
          </w:p>
        </w:tc>
        <w:tc>
          <w:tcPr>
            <w:tcW w:w="494" w:type="dxa"/>
            <w:vMerge w:val="restart"/>
            <w:tcBorders>
              <w:top w:val="single" w:sz="12" w:space="0" w:color="auto"/>
            </w:tcBorders>
            <w:vAlign w:val="center"/>
          </w:tcPr>
          <w:p w14:paraId="0FCE6AAD" w14:textId="77777777" w:rsidR="007C7540" w:rsidRPr="00402B3F" w:rsidRDefault="007C7540" w:rsidP="00DD3824">
            <w:pPr>
              <w:jc w:val="center"/>
            </w:pPr>
            <w:r w:rsidRPr="00402B3F">
              <w:t>S1</w:t>
            </w:r>
          </w:p>
        </w:tc>
        <w:tc>
          <w:tcPr>
            <w:tcW w:w="4613" w:type="dxa"/>
            <w:tcBorders>
              <w:top w:val="single" w:sz="12" w:space="0" w:color="auto"/>
            </w:tcBorders>
          </w:tcPr>
          <w:p w14:paraId="7CDF326E" w14:textId="0FEE5D23" w:rsidR="007C7540" w:rsidRPr="00402B3F" w:rsidRDefault="003F7907" w:rsidP="007C7540">
            <w:pPr>
              <w:pStyle w:val="PargrafodaLista"/>
              <w:numPr>
                <w:ilvl w:val="0"/>
                <w:numId w:val="20"/>
              </w:numPr>
              <w:rPr>
                <w:rFonts w:eastAsia="MS Mincho"/>
                <w:lang w:eastAsia="ja-JP"/>
              </w:rPr>
            </w:pPr>
            <w:r>
              <w:rPr>
                <w:rFonts w:eastAsia="MS Mincho"/>
                <w:lang w:eastAsia="ja-JP"/>
              </w:rPr>
              <w:t>Ata de Reunião</w:t>
            </w:r>
            <w:r w:rsidR="007C7540" w:rsidRPr="00402B3F">
              <w:rPr>
                <w:rFonts w:eastAsia="MS Mincho"/>
                <w:lang w:eastAsia="ja-JP"/>
              </w:rPr>
              <w:t>.</w:t>
            </w:r>
          </w:p>
          <w:p w14:paraId="7A03B1FB" w14:textId="77777777" w:rsidR="007C7540" w:rsidRDefault="003F7907" w:rsidP="007C7540">
            <w:pPr>
              <w:numPr>
                <w:ilvl w:val="0"/>
                <w:numId w:val="15"/>
              </w:numPr>
              <w:rPr>
                <w:rFonts w:eastAsia="MS Mincho"/>
                <w:lang w:eastAsia="ja-JP"/>
              </w:rPr>
            </w:pPr>
            <w:r>
              <w:rPr>
                <w:rFonts w:eastAsia="MS Mincho"/>
                <w:lang w:eastAsia="ja-JP"/>
              </w:rPr>
              <w:t>Termo de Abertura do Projeto</w:t>
            </w:r>
            <w:r w:rsidR="007C7540" w:rsidRPr="00402B3F">
              <w:rPr>
                <w:rFonts w:eastAsia="MS Mincho"/>
                <w:lang w:eastAsia="ja-JP"/>
              </w:rPr>
              <w:t>.</w:t>
            </w:r>
          </w:p>
          <w:p w14:paraId="2676D987" w14:textId="77777777" w:rsidR="003F7907" w:rsidRDefault="003F7907" w:rsidP="007C7540">
            <w:pPr>
              <w:numPr>
                <w:ilvl w:val="0"/>
                <w:numId w:val="15"/>
              </w:numPr>
              <w:rPr>
                <w:rFonts w:eastAsia="MS Mincho"/>
                <w:lang w:eastAsia="ja-JP"/>
              </w:rPr>
            </w:pPr>
            <w:r>
              <w:rPr>
                <w:rFonts w:eastAsia="MS Mincho"/>
                <w:lang w:eastAsia="ja-JP"/>
              </w:rPr>
              <w:t>Documento de Visão.</w:t>
            </w:r>
          </w:p>
          <w:p w14:paraId="02610C4D" w14:textId="77777777" w:rsidR="003F7907" w:rsidRDefault="003F7907" w:rsidP="007C7540">
            <w:pPr>
              <w:numPr>
                <w:ilvl w:val="0"/>
                <w:numId w:val="15"/>
              </w:numPr>
              <w:rPr>
                <w:rFonts w:eastAsia="MS Mincho"/>
                <w:lang w:eastAsia="ja-JP"/>
              </w:rPr>
            </w:pPr>
            <w:r>
              <w:rPr>
                <w:rFonts w:eastAsia="MS Mincho"/>
                <w:lang w:eastAsia="ja-JP"/>
              </w:rPr>
              <w:t>Fluxo de Processo.</w:t>
            </w:r>
          </w:p>
          <w:p w14:paraId="199EA006" w14:textId="779174FF" w:rsidR="003F7907" w:rsidRPr="00402B3F" w:rsidRDefault="003F7907" w:rsidP="007C7540">
            <w:pPr>
              <w:numPr>
                <w:ilvl w:val="0"/>
                <w:numId w:val="15"/>
              </w:numPr>
              <w:rPr>
                <w:rFonts w:eastAsia="MS Mincho"/>
                <w:lang w:eastAsia="ja-JP"/>
              </w:rPr>
            </w:pPr>
            <w:r>
              <w:rPr>
                <w:rFonts w:eastAsia="MS Mincho"/>
                <w:lang w:eastAsia="ja-JP"/>
              </w:rPr>
              <w:t>Banco de dados (MER)</w:t>
            </w:r>
          </w:p>
        </w:tc>
        <w:tc>
          <w:tcPr>
            <w:tcW w:w="1372" w:type="dxa"/>
            <w:vMerge w:val="restart"/>
            <w:tcBorders>
              <w:top w:val="single" w:sz="12" w:space="0" w:color="auto"/>
            </w:tcBorders>
            <w:vAlign w:val="center"/>
          </w:tcPr>
          <w:p w14:paraId="756DB59B" w14:textId="71BBE348" w:rsidR="007C7540" w:rsidRPr="00402B3F" w:rsidRDefault="00D417E7" w:rsidP="00DD3824">
            <w:pPr>
              <w:jc w:val="center"/>
            </w:pPr>
            <w:r>
              <w:t>0</w:t>
            </w:r>
            <w:r w:rsidR="003F7907">
              <w:t>5</w:t>
            </w:r>
            <w:r w:rsidR="007C7540" w:rsidRPr="00402B3F">
              <w:t>/0</w:t>
            </w:r>
            <w:r w:rsidR="003F7907">
              <w:t>4</w:t>
            </w:r>
            <w:r w:rsidR="007C7540" w:rsidRPr="00402B3F">
              <w:t>/201</w:t>
            </w:r>
            <w:r w:rsidR="003F7907">
              <w:t>8</w:t>
            </w:r>
          </w:p>
          <w:p w14:paraId="0CDCFAB1" w14:textId="6387D05C" w:rsidR="00AA3ACB" w:rsidRPr="00402B3F" w:rsidRDefault="003F7907" w:rsidP="00AA3ACB">
            <w:pPr>
              <w:jc w:val="center"/>
            </w:pPr>
            <w:r>
              <w:t>1</w:t>
            </w:r>
            <w:r w:rsidR="006C0373">
              <w:t>6</w:t>
            </w:r>
            <w:r w:rsidR="00D417E7">
              <w:t>/0</w:t>
            </w:r>
            <w:r>
              <w:t>4</w:t>
            </w:r>
            <w:r w:rsidR="007C7540" w:rsidRPr="00402B3F">
              <w:t>/201</w:t>
            </w:r>
            <w:r>
              <w:t>8</w:t>
            </w:r>
          </w:p>
        </w:tc>
        <w:tc>
          <w:tcPr>
            <w:tcW w:w="1616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148A03B0" w14:textId="04A9662D" w:rsidR="007C7540" w:rsidRPr="00402B3F" w:rsidRDefault="003F7907" w:rsidP="00DD3824">
            <w:pPr>
              <w:jc w:val="center"/>
            </w:pPr>
            <w:r>
              <w:t>1</w:t>
            </w:r>
            <w:r w:rsidR="006C0373">
              <w:t>1</w:t>
            </w:r>
            <w:r w:rsidR="007C7540" w:rsidRPr="00402B3F">
              <w:t xml:space="preserve"> dias</w:t>
            </w:r>
          </w:p>
        </w:tc>
      </w:tr>
      <w:tr w:rsidR="007C7540" w:rsidRPr="00863862" w14:paraId="3CCA2269" w14:textId="77777777" w:rsidTr="007C7540">
        <w:trPr>
          <w:jc w:val="center"/>
        </w:trPr>
        <w:tc>
          <w:tcPr>
            <w:tcW w:w="1250" w:type="dxa"/>
            <w:tcBorders>
              <w:left w:val="single" w:sz="12" w:space="0" w:color="auto"/>
            </w:tcBorders>
            <w:vAlign w:val="center"/>
          </w:tcPr>
          <w:p w14:paraId="07AE0AEF" w14:textId="3A7B9EA8" w:rsidR="007C7540" w:rsidRPr="00402B3F" w:rsidRDefault="003F7907" w:rsidP="00DD3824">
            <w:pPr>
              <w:jc w:val="center"/>
            </w:pPr>
            <w:r>
              <w:t>Backlog</w:t>
            </w:r>
          </w:p>
        </w:tc>
        <w:tc>
          <w:tcPr>
            <w:tcW w:w="494" w:type="dxa"/>
            <w:vMerge/>
            <w:vAlign w:val="center"/>
          </w:tcPr>
          <w:p w14:paraId="3AE61897" w14:textId="77777777" w:rsidR="007C7540" w:rsidRPr="00402B3F" w:rsidRDefault="007C7540" w:rsidP="00DD3824">
            <w:pPr>
              <w:jc w:val="center"/>
            </w:pPr>
          </w:p>
        </w:tc>
        <w:tc>
          <w:tcPr>
            <w:tcW w:w="4613" w:type="dxa"/>
          </w:tcPr>
          <w:p w14:paraId="284A2150" w14:textId="64F8AF1F" w:rsidR="007C7540" w:rsidRPr="00402B3F" w:rsidRDefault="003F7907" w:rsidP="007C7540">
            <w:pPr>
              <w:numPr>
                <w:ilvl w:val="0"/>
                <w:numId w:val="15"/>
              </w:numPr>
              <w:rPr>
                <w:rFonts w:eastAsia="MS Mincho"/>
                <w:lang w:eastAsia="ja-JP"/>
              </w:rPr>
            </w:pPr>
            <w:r>
              <w:rPr>
                <w:rFonts w:eastAsia="MS Mincho"/>
                <w:lang w:eastAsia="ja-JP"/>
              </w:rPr>
              <w:t>Documento de Arquitetura</w:t>
            </w:r>
            <w:r w:rsidR="007C7540" w:rsidRPr="00402B3F">
              <w:rPr>
                <w:rFonts w:eastAsia="MS Mincho"/>
                <w:lang w:eastAsia="ja-JP"/>
              </w:rPr>
              <w:t>.</w:t>
            </w:r>
          </w:p>
          <w:p w14:paraId="0EAFB2DE" w14:textId="77777777" w:rsidR="007C7540" w:rsidRDefault="003F7907" w:rsidP="007C7540">
            <w:pPr>
              <w:numPr>
                <w:ilvl w:val="0"/>
                <w:numId w:val="15"/>
              </w:numPr>
              <w:rPr>
                <w:rFonts w:eastAsia="MS Mincho"/>
                <w:lang w:eastAsia="ja-JP"/>
              </w:rPr>
            </w:pPr>
            <w:r>
              <w:rPr>
                <w:rFonts w:eastAsia="MS Mincho"/>
                <w:lang w:eastAsia="ja-JP"/>
              </w:rPr>
              <w:t>Protótipos (Interface)</w:t>
            </w:r>
            <w:r w:rsidR="007C7540" w:rsidRPr="00402B3F">
              <w:rPr>
                <w:rFonts w:eastAsia="MS Mincho"/>
                <w:lang w:eastAsia="ja-JP"/>
              </w:rPr>
              <w:t>.</w:t>
            </w:r>
          </w:p>
          <w:p w14:paraId="198EF57B" w14:textId="77777777" w:rsidR="003F7907" w:rsidRDefault="003F7907" w:rsidP="007C7540">
            <w:pPr>
              <w:numPr>
                <w:ilvl w:val="0"/>
                <w:numId w:val="15"/>
              </w:numPr>
              <w:rPr>
                <w:rFonts w:eastAsia="MS Mincho"/>
                <w:lang w:eastAsia="ja-JP"/>
              </w:rPr>
            </w:pPr>
            <w:r>
              <w:rPr>
                <w:rFonts w:eastAsia="MS Mincho"/>
                <w:lang w:eastAsia="ja-JP"/>
              </w:rPr>
              <w:t>Diagrama de Casos de Uso.</w:t>
            </w:r>
          </w:p>
          <w:p w14:paraId="1272E4F1" w14:textId="77777777" w:rsidR="003F7907" w:rsidRDefault="003F7907" w:rsidP="007C7540">
            <w:pPr>
              <w:numPr>
                <w:ilvl w:val="0"/>
                <w:numId w:val="15"/>
              </w:numPr>
              <w:rPr>
                <w:rFonts w:eastAsia="MS Mincho"/>
                <w:lang w:eastAsia="ja-JP"/>
              </w:rPr>
            </w:pPr>
            <w:r>
              <w:rPr>
                <w:rFonts w:eastAsia="MS Mincho"/>
                <w:lang w:eastAsia="ja-JP"/>
              </w:rPr>
              <w:t>Diagrama de Classes.</w:t>
            </w:r>
          </w:p>
          <w:p w14:paraId="69BBB722" w14:textId="77777777" w:rsidR="003F7907" w:rsidRDefault="003F7907" w:rsidP="007C7540">
            <w:pPr>
              <w:numPr>
                <w:ilvl w:val="0"/>
                <w:numId w:val="15"/>
              </w:numPr>
              <w:rPr>
                <w:rFonts w:eastAsia="MS Mincho"/>
                <w:lang w:eastAsia="ja-JP"/>
              </w:rPr>
            </w:pPr>
            <w:r>
              <w:rPr>
                <w:rFonts w:eastAsia="MS Mincho"/>
                <w:lang w:eastAsia="ja-JP"/>
              </w:rPr>
              <w:t>Documento de Especificação de Casos de Uso.</w:t>
            </w:r>
          </w:p>
          <w:p w14:paraId="03BFFE41" w14:textId="77777777" w:rsidR="003F7907" w:rsidRDefault="003F7907" w:rsidP="007C7540">
            <w:pPr>
              <w:numPr>
                <w:ilvl w:val="0"/>
                <w:numId w:val="15"/>
              </w:numPr>
              <w:rPr>
                <w:rFonts w:eastAsia="MS Mincho"/>
                <w:lang w:eastAsia="ja-JP"/>
              </w:rPr>
            </w:pPr>
            <w:r>
              <w:rPr>
                <w:rFonts w:eastAsia="MS Mincho"/>
                <w:lang w:eastAsia="ja-JP"/>
              </w:rPr>
              <w:t>Documento de Especificação de Regras de Negócio.</w:t>
            </w:r>
          </w:p>
          <w:p w14:paraId="0B1A1B81" w14:textId="77777777" w:rsidR="003F7907" w:rsidRDefault="003F7907" w:rsidP="007C7540">
            <w:pPr>
              <w:numPr>
                <w:ilvl w:val="0"/>
                <w:numId w:val="15"/>
              </w:numPr>
              <w:rPr>
                <w:rFonts w:eastAsia="MS Mincho"/>
                <w:lang w:eastAsia="ja-JP"/>
              </w:rPr>
            </w:pPr>
            <w:r>
              <w:rPr>
                <w:rFonts w:eastAsia="MS Mincho"/>
                <w:lang w:eastAsia="ja-JP"/>
              </w:rPr>
              <w:t>Documento de Especificação De Mensagens.</w:t>
            </w:r>
          </w:p>
          <w:p w14:paraId="3EECC657" w14:textId="04C3AC00" w:rsidR="003F7907" w:rsidRPr="00402B3F" w:rsidRDefault="003F7907" w:rsidP="007C7540">
            <w:pPr>
              <w:numPr>
                <w:ilvl w:val="0"/>
                <w:numId w:val="15"/>
              </w:numPr>
              <w:rPr>
                <w:rFonts w:eastAsia="MS Mincho"/>
                <w:lang w:eastAsia="ja-JP"/>
              </w:rPr>
            </w:pPr>
            <w:r>
              <w:rPr>
                <w:rFonts w:eastAsia="MS Mincho"/>
                <w:lang w:eastAsia="ja-JP"/>
              </w:rPr>
              <w:t>Documento de Estimativa</w:t>
            </w:r>
          </w:p>
        </w:tc>
        <w:tc>
          <w:tcPr>
            <w:tcW w:w="1372" w:type="dxa"/>
            <w:vMerge/>
            <w:vAlign w:val="center"/>
          </w:tcPr>
          <w:p w14:paraId="1C81CE00" w14:textId="77777777" w:rsidR="007C7540" w:rsidRPr="00402B3F" w:rsidRDefault="007C7540" w:rsidP="00DD3824">
            <w:pPr>
              <w:jc w:val="center"/>
            </w:pPr>
          </w:p>
        </w:tc>
        <w:tc>
          <w:tcPr>
            <w:tcW w:w="1616" w:type="dxa"/>
            <w:vMerge/>
            <w:tcBorders>
              <w:right w:val="single" w:sz="12" w:space="0" w:color="auto"/>
            </w:tcBorders>
            <w:vAlign w:val="center"/>
          </w:tcPr>
          <w:p w14:paraId="3AC89A09" w14:textId="77777777" w:rsidR="007C7540" w:rsidRPr="00402B3F" w:rsidRDefault="007C7540" w:rsidP="00DD3824">
            <w:pPr>
              <w:jc w:val="center"/>
            </w:pPr>
          </w:p>
        </w:tc>
      </w:tr>
      <w:tr w:rsidR="007C7540" w:rsidRPr="006074DC" w14:paraId="22586292" w14:textId="77777777" w:rsidTr="007C7540">
        <w:trPr>
          <w:jc w:val="center"/>
        </w:trPr>
        <w:tc>
          <w:tcPr>
            <w:tcW w:w="1250" w:type="dxa"/>
            <w:tcBorders>
              <w:left w:val="single" w:sz="12" w:space="0" w:color="auto"/>
            </w:tcBorders>
            <w:vAlign w:val="center"/>
          </w:tcPr>
          <w:p w14:paraId="3196F980" w14:textId="566C079C" w:rsidR="007C7540" w:rsidRPr="00402B3F" w:rsidRDefault="003F7907" w:rsidP="00DD3824">
            <w:pPr>
              <w:jc w:val="center"/>
            </w:pPr>
            <w:r>
              <w:t>Planejamento da Sprint</w:t>
            </w:r>
          </w:p>
        </w:tc>
        <w:tc>
          <w:tcPr>
            <w:tcW w:w="494" w:type="dxa"/>
            <w:vMerge/>
            <w:vAlign w:val="center"/>
          </w:tcPr>
          <w:p w14:paraId="07EE77CC" w14:textId="77777777" w:rsidR="007C7540" w:rsidRPr="00402B3F" w:rsidRDefault="007C7540" w:rsidP="00DD3824">
            <w:pPr>
              <w:jc w:val="center"/>
            </w:pPr>
          </w:p>
        </w:tc>
        <w:tc>
          <w:tcPr>
            <w:tcW w:w="4613" w:type="dxa"/>
          </w:tcPr>
          <w:p w14:paraId="5AE9A328" w14:textId="1207D009" w:rsidR="007C7540" w:rsidRDefault="003F7907" w:rsidP="007C7540">
            <w:pPr>
              <w:numPr>
                <w:ilvl w:val="0"/>
                <w:numId w:val="15"/>
              </w:numPr>
              <w:rPr>
                <w:rFonts w:eastAsia="MS Mincho"/>
                <w:lang w:eastAsia="ja-JP"/>
              </w:rPr>
            </w:pPr>
            <w:r>
              <w:rPr>
                <w:rFonts w:eastAsia="MS Mincho"/>
                <w:lang w:eastAsia="ja-JP"/>
              </w:rPr>
              <w:t>Objetivo/Meta da Sprint.</w:t>
            </w:r>
          </w:p>
          <w:p w14:paraId="2572B262" w14:textId="77777777" w:rsidR="003F7907" w:rsidRDefault="003F7907" w:rsidP="007C7540">
            <w:pPr>
              <w:numPr>
                <w:ilvl w:val="0"/>
                <w:numId w:val="15"/>
              </w:numPr>
              <w:rPr>
                <w:rFonts w:eastAsia="MS Mincho"/>
                <w:lang w:eastAsia="ja-JP"/>
              </w:rPr>
            </w:pPr>
            <w:r>
              <w:rPr>
                <w:rFonts w:eastAsia="MS Mincho"/>
                <w:lang w:eastAsia="ja-JP"/>
              </w:rPr>
              <w:t>Backlog da Sprint.</w:t>
            </w:r>
          </w:p>
          <w:p w14:paraId="0B246AF2" w14:textId="77777777" w:rsidR="003F7907" w:rsidRDefault="003F7907" w:rsidP="007C7540">
            <w:pPr>
              <w:numPr>
                <w:ilvl w:val="0"/>
                <w:numId w:val="15"/>
              </w:numPr>
              <w:rPr>
                <w:rFonts w:eastAsia="MS Mincho"/>
                <w:lang w:eastAsia="ja-JP"/>
              </w:rPr>
            </w:pPr>
            <w:r>
              <w:rPr>
                <w:rFonts w:eastAsia="MS Mincho"/>
                <w:lang w:eastAsia="ja-JP"/>
              </w:rPr>
              <w:t>Estimativas das Tarefas da Sprint.</w:t>
            </w:r>
          </w:p>
          <w:p w14:paraId="62768DD8" w14:textId="454ACF1A" w:rsidR="003F7907" w:rsidRPr="00402B3F" w:rsidRDefault="003F7907" w:rsidP="007C7540">
            <w:pPr>
              <w:numPr>
                <w:ilvl w:val="0"/>
                <w:numId w:val="15"/>
              </w:numPr>
              <w:rPr>
                <w:rFonts w:eastAsia="MS Mincho"/>
                <w:lang w:eastAsia="ja-JP"/>
              </w:rPr>
            </w:pPr>
            <w:r>
              <w:rPr>
                <w:rFonts w:eastAsia="MS Mincho"/>
                <w:lang w:eastAsia="ja-JP"/>
              </w:rPr>
              <w:t>Detalhamento das Tarefas da Sprint.</w:t>
            </w:r>
          </w:p>
        </w:tc>
        <w:tc>
          <w:tcPr>
            <w:tcW w:w="1372" w:type="dxa"/>
            <w:vMerge/>
            <w:vAlign w:val="center"/>
          </w:tcPr>
          <w:p w14:paraId="792C9545" w14:textId="77777777" w:rsidR="007C7540" w:rsidRPr="00402B3F" w:rsidRDefault="007C7540" w:rsidP="00DD3824">
            <w:pPr>
              <w:jc w:val="center"/>
            </w:pPr>
          </w:p>
        </w:tc>
        <w:tc>
          <w:tcPr>
            <w:tcW w:w="1616" w:type="dxa"/>
            <w:vMerge/>
            <w:tcBorders>
              <w:right w:val="single" w:sz="12" w:space="0" w:color="auto"/>
            </w:tcBorders>
            <w:vAlign w:val="center"/>
          </w:tcPr>
          <w:p w14:paraId="3E67774C" w14:textId="77777777" w:rsidR="007C7540" w:rsidRPr="00402B3F" w:rsidRDefault="007C7540" w:rsidP="00DD3824">
            <w:pPr>
              <w:jc w:val="center"/>
            </w:pPr>
          </w:p>
        </w:tc>
      </w:tr>
      <w:tr w:rsidR="007C7540" w:rsidRPr="006074DC" w14:paraId="3C680E60" w14:textId="77777777" w:rsidTr="006C0373">
        <w:trPr>
          <w:trHeight w:val="1108"/>
          <w:jc w:val="center"/>
        </w:trPr>
        <w:tc>
          <w:tcPr>
            <w:tcW w:w="1250" w:type="dxa"/>
            <w:tcBorders>
              <w:left w:val="single" w:sz="12" w:space="0" w:color="auto"/>
            </w:tcBorders>
            <w:vAlign w:val="center"/>
          </w:tcPr>
          <w:p w14:paraId="33CA4B37" w14:textId="5E483B19" w:rsidR="007C7540" w:rsidRPr="00402B3F" w:rsidRDefault="003F7907" w:rsidP="00DD3824">
            <w:pPr>
              <w:jc w:val="center"/>
            </w:pPr>
            <w:r>
              <w:t>Desenvolvimento</w:t>
            </w:r>
          </w:p>
        </w:tc>
        <w:tc>
          <w:tcPr>
            <w:tcW w:w="494" w:type="dxa"/>
            <w:vMerge/>
            <w:vAlign w:val="center"/>
          </w:tcPr>
          <w:p w14:paraId="72B43E17" w14:textId="77777777" w:rsidR="007C7540" w:rsidRPr="00402B3F" w:rsidRDefault="007C7540" w:rsidP="00DD3824">
            <w:pPr>
              <w:jc w:val="center"/>
            </w:pPr>
          </w:p>
        </w:tc>
        <w:tc>
          <w:tcPr>
            <w:tcW w:w="4613" w:type="dxa"/>
          </w:tcPr>
          <w:p w14:paraId="40D24406" w14:textId="77777777" w:rsidR="007C7540" w:rsidRDefault="003F7907" w:rsidP="007C7540">
            <w:pPr>
              <w:numPr>
                <w:ilvl w:val="0"/>
                <w:numId w:val="15"/>
              </w:numPr>
              <w:rPr>
                <w:rFonts w:eastAsia="MS Mincho"/>
                <w:lang w:eastAsia="ja-JP"/>
              </w:rPr>
            </w:pPr>
            <w:r>
              <w:rPr>
                <w:rFonts w:eastAsia="MS Mincho"/>
                <w:lang w:eastAsia="ja-JP"/>
              </w:rPr>
              <w:t>Brun Down da Sprint.</w:t>
            </w:r>
          </w:p>
          <w:p w14:paraId="75CEAD83" w14:textId="77777777" w:rsidR="003F7907" w:rsidRDefault="003F7907" w:rsidP="007C7540">
            <w:pPr>
              <w:numPr>
                <w:ilvl w:val="0"/>
                <w:numId w:val="15"/>
              </w:numPr>
              <w:rPr>
                <w:rFonts w:eastAsia="MS Mincho"/>
                <w:lang w:eastAsia="ja-JP"/>
              </w:rPr>
            </w:pPr>
            <w:r>
              <w:rPr>
                <w:rFonts w:eastAsia="MS Mincho"/>
                <w:lang w:eastAsia="ja-JP"/>
              </w:rPr>
              <w:t>Documentos da Sprint.</w:t>
            </w:r>
          </w:p>
          <w:p w14:paraId="692881E5" w14:textId="77777777" w:rsidR="003F7907" w:rsidRDefault="003F7907" w:rsidP="007C7540">
            <w:pPr>
              <w:numPr>
                <w:ilvl w:val="0"/>
                <w:numId w:val="15"/>
              </w:numPr>
              <w:rPr>
                <w:rFonts w:eastAsia="MS Mincho"/>
                <w:lang w:eastAsia="ja-JP"/>
              </w:rPr>
            </w:pPr>
            <w:r>
              <w:rPr>
                <w:rFonts w:eastAsia="MS Mincho"/>
                <w:lang w:eastAsia="ja-JP"/>
              </w:rPr>
              <w:t>Programação.</w:t>
            </w:r>
          </w:p>
          <w:p w14:paraId="07BEF2A4" w14:textId="5DFE5EBA" w:rsidR="003F7907" w:rsidRPr="00402B3F" w:rsidRDefault="003F7907" w:rsidP="007C7540">
            <w:pPr>
              <w:numPr>
                <w:ilvl w:val="0"/>
                <w:numId w:val="15"/>
              </w:numPr>
              <w:rPr>
                <w:rFonts w:eastAsia="MS Mincho"/>
                <w:lang w:eastAsia="ja-JP"/>
              </w:rPr>
            </w:pPr>
            <w:r>
              <w:rPr>
                <w:rFonts w:eastAsia="MS Mincho"/>
                <w:lang w:eastAsia="ja-JP"/>
              </w:rPr>
              <w:t>Testes.</w:t>
            </w:r>
          </w:p>
        </w:tc>
        <w:tc>
          <w:tcPr>
            <w:tcW w:w="1372" w:type="dxa"/>
            <w:vMerge/>
            <w:vAlign w:val="center"/>
          </w:tcPr>
          <w:p w14:paraId="436F41D7" w14:textId="77777777" w:rsidR="007C7540" w:rsidRPr="00402B3F" w:rsidRDefault="007C7540" w:rsidP="00DD3824">
            <w:pPr>
              <w:jc w:val="center"/>
            </w:pPr>
          </w:p>
        </w:tc>
        <w:tc>
          <w:tcPr>
            <w:tcW w:w="1616" w:type="dxa"/>
            <w:vMerge/>
            <w:tcBorders>
              <w:right w:val="single" w:sz="12" w:space="0" w:color="auto"/>
            </w:tcBorders>
            <w:vAlign w:val="center"/>
          </w:tcPr>
          <w:p w14:paraId="1E3D9ACB" w14:textId="77777777" w:rsidR="007C7540" w:rsidRPr="00402B3F" w:rsidRDefault="007C7540" w:rsidP="00DD3824">
            <w:pPr>
              <w:jc w:val="center"/>
            </w:pPr>
          </w:p>
        </w:tc>
      </w:tr>
      <w:tr w:rsidR="003F7907" w:rsidRPr="006074DC" w14:paraId="6667766E" w14:textId="77777777" w:rsidTr="006C0373">
        <w:trPr>
          <w:trHeight w:val="413"/>
          <w:jc w:val="center"/>
        </w:trPr>
        <w:tc>
          <w:tcPr>
            <w:tcW w:w="1250" w:type="dxa"/>
            <w:tcBorders>
              <w:left w:val="single" w:sz="12" w:space="0" w:color="auto"/>
            </w:tcBorders>
            <w:vAlign w:val="center"/>
          </w:tcPr>
          <w:p w14:paraId="616FC28B" w14:textId="265F397E" w:rsidR="003F7907" w:rsidRDefault="003F7907" w:rsidP="00DD3824">
            <w:pPr>
              <w:jc w:val="center"/>
            </w:pPr>
            <w:r>
              <w:t>Revisão</w:t>
            </w:r>
          </w:p>
        </w:tc>
        <w:tc>
          <w:tcPr>
            <w:tcW w:w="494" w:type="dxa"/>
            <w:vAlign w:val="center"/>
          </w:tcPr>
          <w:p w14:paraId="17873C58" w14:textId="77777777" w:rsidR="003F7907" w:rsidRPr="00402B3F" w:rsidRDefault="003F7907" w:rsidP="00DD3824">
            <w:pPr>
              <w:jc w:val="center"/>
            </w:pPr>
          </w:p>
        </w:tc>
        <w:tc>
          <w:tcPr>
            <w:tcW w:w="4613" w:type="dxa"/>
          </w:tcPr>
          <w:p w14:paraId="0836E412" w14:textId="77777777" w:rsidR="003F7907" w:rsidRDefault="003F7907" w:rsidP="007C7540">
            <w:pPr>
              <w:numPr>
                <w:ilvl w:val="0"/>
                <w:numId w:val="15"/>
              </w:numPr>
              <w:rPr>
                <w:rFonts w:eastAsia="MS Mincho"/>
                <w:lang w:eastAsia="ja-JP"/>
              </w:rPr>
            </w:pPr>
            <w:r>
              <w:rPr>
                <w:rFonts w:eastAsia="MS Mincho"/>
                <w:lang w:eastAsia="ja-JP"/>
              </w:rPr>
              <w:t>Documentação Atualizada.</w:t>
            </w:r>
          </w:p>
          <w:p w14:paraId="3A22BA62" w14:textId="606137E7" w:rsidR="003F7907" w:rsidRDefault="003F7907" w:rsidP="007C7540">
            <w:pPr>
              <w:numPr>
                <w:ilvl w:val="0"/>
                <w:numId w:val="15"/>
              </w:numPr>
              <w:rPr>
                <w:rFonts w:eastAsia="MS Mincho"/>
                <w:lang w:eastAsia="ja-JP"/>
              </w:rPr>
            </w:pPr>
            <w:r>
              <w:rPr>
                <w:rFonts w:eastAsia="MS Mincho"/>
                <w:lang w:eastAsia="ja-JP"/>
              </w:rPr>
              <w:t>Software Pronto.</w:t>
            </w:r>
          </w:p>
        </w:tc>
        <w:tc>
          <w:tcPr>
            <w:tcW w:w="1372" w:type="dxa"/>
            <w:vAlign w:val="center"/>
          </w:tcPr>
          <w:p w14:paraId="1CDC41C3" w14:textId="77777777" w:rsidR="003F7907" w:rsidRDefault="006C0373" w:rsidP="00DD3824">
            <w:pPr>
              <w:jc w:val="center"/>
            </w:pPr>
            <w:r>
              <w:t>16/04/2018</w:t>
            </w:r>
          </w:p>
          <w:p w14:paraId="61552734" w14:textId="1007AC60" w:rsidR="006C0373" w:rsidRPr="00402B3F" w:rsidRDefault="006C0373" w:rsidP="00DD3824">
            <w:pPr>
              <w:jc w:val="center"/>
            </w:pPr>
            <w:r>
              <w:t>18/04/2018</w:t>
            </w:r>
          </w:p>
        </w:tc>
        <w:tc>
          <w:tcPr>
            <w:tcW w:w="1616" w:type="dxa"/>
            <w:tcBorders>
              <w:right w:val="single" w:sz="12" w:space="0" w:color="auto"/>
            </w:tcBorders>
            <w:vAlign w:val="center"/>
          </w:tcPr>
          <w:p w14:paraId="1ACDDB6C" w14:textId="18818AC1" w:rsidR="003F7907" w:rsidRPr="00402B3F" w:rsidRDefault="006C0373" w:rsidP="00DD3824">
            <w:pPr>
              <w:jc w:val="center"/>
            </w:pPr>
            <w:r>
              <w:t>3 dias</w:t>
            </w:r>
          </w:p>
        </w:tc>
      </w:tr>
      <w:tr w:rsidR="003F7907" w:rsidRPr="006074DC" w14:paraId="74D84E26" w14:textId="77777777" w:rsidTr="007C7540">
        <w:trPr>
          <w:jc w:val="center"/>
        </w:trPr>
        <w:tc>
          <w:tcPr>
            <w:tcW w:w="1250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414481C9" w14:textId="32621834" w:rsidR="003F7907" w:rsidRDefault="003F7907" w:rsidP="00DD3824">
            <w:pPr>
              <w:jc w:val="center"/>
            </w:pPr>
            <w:r>
              <w:t>Retrospectiva</w:t>
            </w:r>
          </w:p>
        </w:tc>
        <w:tc>
          <w:tcPr>
            <w:tcW w:w="494" w:type="dxa"/>
            <w:tcBorders>
              <w:bottom w:val="single" w:sz="12" w:space="0" w:color="auto"/>
            </w:tcBorders>
            <w:vAlign w:val="center"/>
          </w:tcPr>
          <w:p w14:paraId="7C33C838" w14:textId="77777777" w:rsidR="003F7907" w:rsidRPr="00402B3F" w:rsidRDefault="003F7907" w:rsidP="00DD3824">
            <w:pPr>
              <w:jc w:val="center"/>
            </w:pPr>
          </w:p>
        </w:tc>
        <w:tc>
          <w:tcPr>
            <w:tcW w:w="4613" w:type="dxa"/>
            <w:tcBorders>
              <w:bottom w:val="single" w:sz="12" w:space="0" w:color="auto"/>
            </w:tcBorders>
          </w:tcPr>
          <w:p w14:paraId="238C80C6" w14:textId="265AEF4A" w:rsidR="003F7907" w:rsidRDefault="003F7907" w:rsidP="007C7540">
            <w:pPr>
              <w:numPr>
                <w:ilvl w:val="0"/>
                <w:numId w:val="15"/>
              </w:numPr>
              <w:rPr>
                <w:rFonts w:eastAsia="MS Mincho"/>
                <w:lang w:eastAsia="ja-JP"/>
              </w:rPr>
            </w:pPr>
            <w:r>
              <w:rPr>
                <w:rFonts w:eastAsia="MS Mincho"/>
                <w:lang w:eastAsia="ja-JP"/>
              </w:rPr>
              <w:t>Lições Aprendidas.</w:t>
            </w:r>
          </w:p>
          <w:p w14:paraId="69950221" w14:textId="3B9A37C9" w:rsidR="003F7907" w:rsidRDefault="003F7907" w:rsidP="007C7540">
            <w:pPr>
              <w:numPr>
                <w:ilvl w:val="0"/>
                <w:numId w:val="15"/>
              </w:numPr>
              <w:rPr>
                <w:rFonts w:eastAsia="MS Mincho"/>
                <w:lang w:eastAsia="ja-JP"/>
              </w:rPr>
            </w:pPr>
            <w:r>
              <w:rPr>
                <w:rFonts w:eastAsia="MS Mincho"/>
                <w:lang w:eastAsia="ja-JP"/>
              </w:rPr>
              <w:t>Registros das Necessidades e Evolução do Processo.</w:t>
            </w:r>
          </w:p>
        </w:tc>
        <w:tc>
          <w:tcPr>
            <w:tcW w:w="1372" w:type="dxa"/>
            <w:tcBorders>
              <w:bottom w:val="single" w:sz="12" w:space="0" w:color="auto"/>
            </w:tcBorders>
            <w:vAlign w:val="center"/>
          </w:tcPr>
          <w:p w14:paraId="147F9A83" w14:textId="6E4D130F" w:rsidR="003F7907" w:rsidRPr="00402B3F" w:rsidRDefault="006C0373" w:rsidP="00DD3824">
            <w:pPr>
              <w:jc w:val="center"/>
            </w:pPr>
            <w:r>
              <w:t>19/04/2018</w:t>
            </w:r>
          </w:p>
        </w:tc>
        <w:tc>
          <w:tcPr>
            <w:tcW w:w="1616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7E5743FD" w14:textId="07ADC2C9" w:rsidR="003F7907" w:rsidRPr="00402B3F" w:rsidRDefault="006C0373" w:rsidP="00DD3824">
            <w:pPr>
              <w:jc w:val="center"/>
            </w:pPr>
            <w:r>
              <w:t>1 dia</w:t>
            </w:r>
          </w:p>
        </w:tc>
      </w:tr>
    </w:tbl>
    <w:p w14:paraId="7EFC4E4A" w14:textId="77777777" w:rsidR="007C7540" w:rsidRDefault="007C7540"/>
    <w:p w14:paraId="30546FC9" w14:textId="77777777" w:rsidR="007C7540" w:rsidRDefault="007C7540"/>
    <w:p w14:paraId="32513216" w14:textId="77777777" w:rsidR="007C7540" w:rsidRPr="001D2896" w:rsidRDefault="007C7540"/>
    <w:p w14:paraId="6FFB3514" w14:textId="77777777" w:rsidR="00B42205" w:rsidRDefault="00C86D95" w:rsidP="00B42205">
      <w:pPr>
        <w:pStyle w:val="Ttulo1"/>
      </w:pPr>
      <w:r>
        <w:t>Desenvolvimento</w:t>
      </w:r>
      <w:r w:rsidR="00EF3256">
        <w:t>/ implementação</w:t>
      </w:r>
    </w:p>
    <w:p w14:paraId="13303E39" w14:textId="77777777" w:rsidR="00C86D95" w:rsidRPr="00C86D95" w:rsidRDefault="00C86D95" w:rsidP="00486589">
      <w:pPr>
        <w:ind w:firstLine="360"/>
      </w:pPr>
    </w:p>
    <w:p w14:paraId="3CCFD139" w14:textId="77777777" w:rsidR="00B42205" w:rsidRPr="001D2896" w:rsidRDefault="00EE135B" w:rsidP="00B42205">
      <w:pPr>
        <w:pStyle w:val="Ttulo1"/>
      </w:pPr>
      <w:r>
        <w:t>Lições Aprendidas</w:t>
      </w:r>
    </w:p>
    <w:p w14:paraId="0B9A3A3F" w14:textId="77777777" w:rsidR="00B42205" w:rsidRPr="001D2896" w:rsidRDefault="00B42205" w:rsidP="00B42205"/>
    <w:sectPr w:rsidR="00B42205" w:rsidRPr="001D2896">
      <w:headerReference w:type="default" r:id="rId10"/>
      <w:footerReference w:type="default" r:id="rId11"/>
      <w:pgSz w:w="12240" w:h="15840" w:code="1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6" w:author="Renata" w:date="2015-08-31T19:15:00Z" w:initials="R">
    <w:p w14:paraId="7C1C4BCC" w14:textId="77777777" w:rsidR="00D417E7" w:rsidRDefault="00D417E7">
      <w:pPr>
        <w:pStyle w:val="Textodecomentrio"/>
      </w:pPr>
      <w:r>
        <w:rPr>
          <w:rStyle w:val="Refdecomentrio"/>
        </w:rPr>
        <w:annotationRef/>
      </w:r>
      <w:r>
        <w:t>Elaborar de acordo com o processo definido.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C1C4BCC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C1C4BCC" w16cid:durableId="1E83211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4EBB5E" w14:textId="77777777" w:rsidR="00C640CE" w:rsidRDefault="00C640CE">
      <w:r>
        <w:separator/>
      </w:r>
    </w:p>
  </w:endnote>
  <w:endnote w:type="continuationSeparator" w:id="0">
    <w:p w14:paraId="29E82680" w14:textId="77777777" w:rsidR="00C640CE" w:rsidRDefault="00C640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286E80" w14:textId="77777777" w:rsidR="006C0373" w:rsidRDefault="006C0373">
    <w:pPr>
      <w:pStyle w:val="Rodap"/>
      <w:rPr>
        <w:noProof/>
        <w:lang w:eastAsia="pt-BR"/>
      </w:rPr>
    </w:pPr>
  </w:p>
  <w:p w14:paraId="260243F0" w14:textId="1FDE7482" w:rsidR="00167C3E" w:rsidRDefault="006C0373">
    <w:pPr>
      <w:pStyle w:val="Rodap"/>
    </w:pPr>
    <w:r>
      <w:rPr>
        <w:noProof/>
        <w:lang w:eastAsia="pt-BR"/>
      </w:rPr>
      <w:drawing>
        <wp:inline distT="0" distB="0" distL="0" distR="0" wp14:anchorId="4FD84B06" wp14:editId="3DC0FB6E">
          <wp:extent cx="1285875" cy="1477388"/>
          <wp:effectExtent l="0" t="0" r="0" b="889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03571" cy="149771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1C5B8A" w14:textId="77777777" w:rsidR="00C640CE" w:rsidRDefault="00C640CE">
      <w:r>
        <w:separator/>
      </w:r>
    </w:p>
  </w:footnote>
  <w:footnote w:type="continuationSeparator" w:id="0">
    <w:p w14:paraId="1AE7C898" w14:textId="77777777" w:rsidR="00C640CE" w:rsidRDefault="00C640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7C96F1" w14:textId="0E653A28" w:rsidR="00614F34" w:rsidRDefault="009A50B0" w:rsidP="00614F34">
    <w:pPr>
      <w:pStyle w:val="Cabealho"/>
      <w:tabs>
        <w:tab w:val="clear" w:pos="8640"/>
        <w:tab w:val="right" w:pos="9356"/>
      </w:tabs>
    </w:pPr>
    <w:r>
      <w:t>SIMCEEL</w:t>
    </w:r>
    <w:r w:rsidR="00614F34">
      <w:tab/>
    </w:r>
    <w:r w:rsidR="00614F34">
      <w:tab/>
    </w:r>
    <w:sdt>
      <w:sdtPr>
        <w:id w:val="1477648756"/>
        <w:docPartObj>
          <w:docPartGallery w:val="Page Numbers (Top of Page)"/>
          <w:docPartUnique/>
        </w:docPartObj>
      </w:sdtPr>
      <w:sdtEndPr/>
      <w:sdtContent>
        <w:r w:rsidR="00614F34">
          <w:t xml:space="preserve">Página </w:t>
        </w:r>
        <w:r w:rsidR="00614F34">
          <w:rPr>
            <w:b/>
            <w:bCs/>
            <w:sz w:val="24"/>
            <w:szCs w:val="24"/>
          </w:rPr>
          <w:fldChar w:fldCharType="begin"/>
        </w:r>
        <w:r w:rsidR="00614F34">
          <w:rPr>
            <w:b/>
            <w:bCs/>
          </w:rPr>
          <w:instrText>PAGE</w:instrText>
        </w:r>
        <w:r w:rsidR="00614F34">
          <w:rPr>
            <w:b/>
            <w:bCs/>
            <w:sz w:val="24"/>
            <w:szCs w:val="24"/>
          </w:rPr>
          <w:fldChar w:fldCharType="separate"/>
        </w:r>
        <w:r w:rsidR="00D417E7">
          <w:rPr>
            <w:b/>
            <w:bCs/>
            <w:noProof/>
          </w:rPr>
          <w:t>1</w:t>
        </w:r>
        <w:r w:rsidR="00614F34">
          <w:rPr>
            <w:b/>
            <w:bCs/>
            <w:sz w:val="24"/>
            <w:szCs w:val="24"/>
          </w:rPr>
          <w:fldChar w:fldCharType="end"/>
        </w:r>
        <w:r w:rsidR="00614F34">
          <w:t xml:space="preserve"> de </w:t>
        </w:r>
        <w:r w:rsidR="00614F34">
          <w:rPr>
            <w:b/>
            <w:bCs/>
            <w:sz w:val="24"/>
            <w:szCs w:val="24"/>
          </w:rPr>
          <w:fldChar w:fldCharType="begin"/>
        </w:r>
        <w:r w:rsidR="00614F34">
          <w:rPr>
            <w:b/>
            <w:bCs/>
          </w:rPr>
          <w:instrText>NUMPAGES</w:instrText>
        </w:r>
        <w:r w:rsidR="00614F34">
          <w:rPr>
            <w:b/>
            <w:bCs/>
            <w:sz w:val="24"/>
            <w:szCs w:val="24"/>
          </w:rPr>
          <w:fldChar w:fldCharType="separate"/>
        </w:r>
        <w:r w:rsidR="00D417E7">
          <w:rPr>
            <w:b/>
            <w:bCs/>
            <w:noProof/>
          </w:rPr>
          <w:t>1</w:t>
        </w:r>
        <w:r w:rsidR="00614F34">
          <w:rPr>
            <w:b/>
            <w:bCs/>
            <w:sz w:val="24"/>
            <w:szCs w:val="24"/>
          </w:rPr>
          <w:fldChar w:fldCharType="end"/>
        </w:r>
      </w:sdtContent>
    </w:sdt>
  </w:p>
  <w:p w14:paraId="3BB7849A" w14:textId="77777777" w:rsidR="00167C3E" w:rsidRDefault="00FF441A">
    <w:pPr>
      <w:pStyle w:val="Cabealho"/>
    </w:pPr>
    <w:r>
      <w:t>Documento de Plano de Projeto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CDA0E82C"/>
    <w:lvl w:ilvl="0">
      <w:start w:val="1"/>
      <w:numFmt w:val="decimal"/>
      <w:pStyle w:val="Ttulo3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BE335AB"/>
    <w:multiLevelType w:val="hybridMultilevel"/>
    <w:tmpl w:val="CA743F9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4DBA511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C2E0456"/>
    <w:multiLevelType w:val="multilevel"/>
    <w:tmpl w:val="2B5CE9E2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3" w15:restartNumberingAfterBreak="0">
    <w:nsid w:val="0D620A5D"/>
    <w:multiLevelType w:val="hybridMultilevel"/>
    <w:tmpl w:val="F8A463F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9D4AA9"/>
    <w:multiLevelType w:val="hybridMultilevel"/>
    <w:tmpl w:val="E8BAC9C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AD701D"/>
    <w:multiLevelType w:val="multilevel"/>
    <w:tmpl w:val="64B639CA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6" w15:restartNumberingAfterBreak="0">
    <w:nsid w:val="270A519D"/>
    <w:multiLevelType w:val="hybridMultilevel"/>
    <w:tmpl w:val="7586278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C11DE9"/>
    <w:multiLevelType w:val="multilevel"/>
    <w:tmpl w:val="C0D891C6"/>
    <w:lvl w:ilvl="0">
      <w:start w:val="1"/>
      <w:numFmt w:val="upperLetter"/>
      <w:pStyle w:val="Ttulo2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bullet"/>
      <w:pStyle w:val="Ttulo2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8" w15:restartNumberingAfterBreak="0">
    <w:nsid w:val="2A3A345A"/>
    <w:multiLevelType w:val="hybridMultilevel"/>
    <w:tmpl w:val="3E909920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5F0673"/>
    <w:multiLevelType w:val="hybridMultilevel"/>
    <w:tmpl w:val="306A97F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AA2FF0"/>
    <w:multiLevelType w:val="hybridMultilevel"/>
    <w:tmpl w:val="6DF4A3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1347DB"/>
    <w:multiLevelType w:val="hybridMultilevel"/>
    <w:tmpl w:val="D94AAA94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237E62"/>
    <w:multiLevelType w:val="hybridMultilevel"/>
    <w:tmpl w:val="9E3C11A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B94887"/>
    <w:multiLevelType w:val="hybridMultilevel"/>
    <w:tmpl w:val="1F0C891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D94CAF"/>
    <w:multiLevelType w:val="hybridMultilevel"/>
    <w:tmpl w:val="3E5250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8A4658"/>
    <w:multiLevelType w:val="hybridMultilevel"/>
    <w:tmpl w:val="A3FEB69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6C03B5B"/>
    <w:multiLevelType w:val="hybridMultilevel"/>
    <w:tmpl w:val="C2EEB656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9FF214E"/>
    <w:multiLevelType w:val="multilevel"/>
    <w:tmpl w:val="CC0C81D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8" w15:restartNumberingAfterBreak="0">
    <w:nsid w:val="6A7B327F"/>
    <w:multiLevelType w:val="hybridMultilevel"/>
    <w:tmpl w:val="335E1E8E"/>
    <w:lvl w:ilvl="0" w:tplc="AEFC7EC0">
      <w:start w:val="1"/>
      <w:numFmt w:val="decimal"/>
      <w:pStyle w:val="Ttulo1"/>
      <w:lvlText w:val="%1"/>
      <w:lvlJc w:val="center"/>
      <w:pPr>
        <w:tabs>
          <w:tab w:val="num" w:pos="360"/>
        </w:tabs>
        <w:ind w:left="360" w:hanging="360"/>
      </w:pPr>
      <w:rPr>
        <w:rFonts w:ascii="Arial" w:hAnsi="Arial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6ECA7869"/>
    <w:multiLevelType w:val="hybridMultilevel"/>
    <w:tmpl w:val="F01AA1B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4DBA511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8D42EE2"/>
    <w:multiLevelType w:val="multilevel"/>
    <w:tmpl w:val="BE4E5626"/>
    <w:lvl w:ilvl="0">
      <w:start w:val="1"/>
      <w:numFmt w:val="decimal"/>
      <w:lvlText w:val="%1"/>
      <w:lvlJc w:val="center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7E9B626D"/>
    <w:multiLevelType w:val="multilevel"/>
    <w:tmpl w:val="2B5CE9E2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num w:numId="1">
    <w:abstractNumId w:val="0"/>
  </w:num>
  <w:num w:numId="2">
    <w:abstractNumId w:val="10"/>
  </w:num>
  <w:num w:numId="3">
    <w:abstractNumId w:val="14"/>
  </w:num>
  <w:num w:numId="4">
    <w:abstractNumId w:val="7"/>
  </w:num>
  <w:num w:numId="5">
    <w:abstractNumId w:val="5"/>
  </w:num>
  <w:num w:numId="6">
    <w:abstractNumId w:val="2"/>
  </w:num>
  <w:num w:numId="7">
    <w:abstractNumId w:val="21"/>
  </w:num>
  <w:num w:numId="8">
    <w:abstractNumId w:val="18"/>
  </w:num>
  <w:num w:numId="9">
    <w:abstractNumId w:val="20"/>
  </w:num>
  <w:num w:numId="10">
    <w:abstractNumId w:val="1"/>
  </w:num>
  <w:num w:numId="11">
    <w:abstractNumId w:val="19"/>
  </w:num>
  <w:num w:numId="12">
    <w:abstractNumId w:val="17"/>
  </w:num>
  <w:num w:numId="13">
    <w:abstractNumId w:val="3"/>
  </w:num>
  <w:num w:numId="14">
    <w:abstractNumId w:val="6"/>
  </w:num>
  <w:num w:numId="15">
    <w:abstractNumId w:val="15"/>
  </w:num>
  <w:num w:numId="16">
    <w:abstractNumId w:val="4"/>
  </w:num>
  <w:num w:numId="17">
    <w:abstractNumId w:val="12"/>
  </w:num>
  <w:num w:numId="18">
    <w:abstractNumId w:val="9"/>
  </w:num>
  <w:num w:numId="19">
    <w:abstractNumId w:val="13"/>
  </w:num>
  <w:num w:numId="20">
    <w:abstractNumId w:val="11"/>
  </w:num>
  <w:num w:numId="21">
    <w:abstractNumId w:val="16"/>
  </w:num>
  <w:num w:numId="22">
    <w:abstractNumId w:val="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Renata">
    <w15:presenceInfo w15:providerId="None" w15:userId="Renat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BR" w:vendorID="64" w:dllVersion="6" w:nlCheck="1" w:checkStyle="0"/>
  <w:activeWritingStyle w:appName="MSWord" w:lang="pt-BR" w:vendorID="64" w:dllVersion="4096" w:nlCheck="1" w:checkStyle="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BE4"/>
    <w:rsid w:val="00007E0E"/>
    <w:rsid w:val="000865DF"/>
    <w:rsid w:val="000F2BE4"/>
    <w:rsid w:val="00106DCF"/>
    <w:rsid w:val="001239D0"/>
    <w:rsid w:val="00167C3E"/>
    <w:rsid w:val="001C4707"/>
    <w:rsid w:val="001D2896"/>
    <w:rsid w:val="001E0105"/>
    <w:rsid w:val="001E25E6"/>
    <w:rsid w:val="00205BC7"/>
    <w:rsid w:val="00223C3E"/>
    <w:rsid w:val="00224518"/>
    <w:rsid w:val="00263599"/>
    <w:rsid w:val="00265E4C"/>
    <w:rsid w:val="0028752B"/>
    <w:rsid w:val="002B095A"/>
    <w:rsid w:val="00310D8F"/>
    <w:rsid w:val="00351C58"/>
    <w:rsid w:val="00352566"/>
    <w:rsid w:val="00377278"/>
    <w:rsid w:val="003A0B6A"/>
    <w:rsid w:val="003A4DA8"/>
    <w:rsid w:val="003F7907"/>
    <w:rsid w:val="004217B3"/>
    <w:rsid w:val="00450935"/>
    <w:rsid w:val="00466E89"/>
    <w:rsid w:val="00480863"/>
    <w:rsid w:val="00486589"/>
    <w:rsid w:val="004E43EA"/>
    <w:rsid w:val="00562A49"/>
    <w:rsid w:val="00572F20"/>
    <w:rsid w:val="005C3FF0"/>
    <w:rsid w:val="0061235C"/>
    <w:rsid w:val="00614F34"/>
    <w:rsid w:val="00617192"/>
    <w:rsid w:val="00656AB2"/>
    <w:rsid w:val="006C0373"/>
    <w:rsid w:val="006D2785"/>
    <w:rsid w:val="006E16C2"/>
    <w:rsid w:val="006E6EFA"/>
    <w:rsid w:val="0070640C"/>
    <w:rsid w:val="00713B62"/>
    <w:rsid w:val="00724D1C"/>
    <w:rsid w:val="00730E8A"/>
    <w:rsid w:val="007459E1"/>
    <w:rsid w:val="007B1A32"/>
    <w:rsid w:val="007C7540"/>
    <w:rsid w:val="007E6D18"/>
    <w:rsid w:val="00821F36"/>
    <w:rsid w:val="008273B6"/>
    <w:rsid w:val="0088498C"/>
    <w:rsid w:val="008D76CA"/>
    <w:rsid w:val="00910B95"/>
    <w:rsid w:val="00917BB3"/>
    <w:rsid w:val="00952DA4"/>
    <w:rsid w:val="00974F01"/>
    <w:rsid w:val="00995672"/>
    <w:rsid w:val="009A50B0"/>
    <w:rsid w:val="009F1F07"/>
    <w:rsid w:val="009F329C"/>
    <w:rsid w:val="009F798F"/>
    <w:rsid w:val="00A10934"/>
    <w:rsid w:val="00A231CF"/>
    <w:rsid w:val="00A73CB7"/>
    <w:rsid w:val="00A975B1"/>
    <w:rsid w:val="00AA051B"/>
    <w:rsid w:val="00AA3ACB"/>
    <w:rsid w:val="00AA6CEB"/>
    <w:rsid w:val="00AB0CA4"/>
    <w:rsid w:val="00AE1812"/>
    <w:rsid w:val="00AE6F81"/>
    <w:rsid w:val="00AF0526"/>
    <w:rsid w:val="00B141D4"/>
    <w:rsid w:val="00B24D53"/>
    <w:rsid w:val="00B42205"/>
    <w:rsid w:val="00B967A7"/>
    <w:rsid w:val="00BF4D9B"/>
    <w:rsid w:val="00C577F0"/>
    <w:rsid w:val="00C640CE"/>
    <w:rsid w:val="00C77039"/>
    <w:rsid w:val="00C86D95"/>
    <w:rsid w:val="00CD297F"/>
    <w:rsid w:val="00CD7F86"/>
    <w:rsid w:val="00CF3857"/>
    <w:rsid w:val="00D05E66"/>
    <w:rsid w:val="00D105E7"/>
    <w:rsid w:val="00D417E7"/>
    <w:rsid w:val="00DA69CE"/>
    <w:rsid w:val="00DD3A8F"/>
    <w:rsid w:val="00DE0ACE"/>
    <w:rsid w:val="00DF2961"/>
    <w:rsid w:val="00E10E75"/>
    <w:rsid w:val="00E12C58"/>
    <w:rsid w:val="00E26AB8"/>
    <w:rsid w:val="00E54ACD"/>
    <w:rsid w:val="00E65F3F"/>
    <w:rsid w:val="00EE135B"/>
    <w:rsid w:val="00EE2FB8"/>
    <w:rsid w:val="00EF0522"/>
    <w:rsid w:val="00EF3256"/>
    <w:rsid w:val="00F21543"/>
    <w:rsid w:val="00F23AA5"/>
    <w:rsid w:val="00F418C6"/>
    <w:rsid w:val="00F746AE"/>
    <w:rsid w:val="00F8457A"/>
    <w:rsid w:val="00F9152D"/>
    <w:rsid w:val="00FC0675"/>
    <w:rsid w:val="00FC3152"/>
    <w:rsid w:val="00FD366D"/>
    <w:rsid w:val="00FD3879"/>
    <w:rsid w:val="00FF441A"/>
    <w:rsid w:val="00FF6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753A42D"/>
  <w15:docId w15:val="{2CF5299F-F914-469C-9492-7BEFAA9A1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/>
    <w:rsid w:val="00EF0522"/>
    <w:pPr>
      <w:keepNext/>
      <w:numPr>
        <w:numId w:val="8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EF0522"/>
    <w:pPr>
      <w:numPr>
        <w:numId w:val="4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EF0522"/>
    <w:pPr>
      <w:numPr>
        <w:numId w:val="1"/>
      </w:numPr>
      <w:ind w:left="1440"/>
      <w:outlineLvl w:val="2"/>
    </w:pPr>
    <w:rPr>
      <w:sz w:val="20"/>
    </w:rPr>
  </w:style>
  <w:style w:type="paragraph" w:styleId="Ttulo4">
    <w:name w:val="heading 4"/>
    <w:basedOn w:val="Ttulo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pPr>
      <w:ind w:left="900" w:hanging="900"/>
    </w:pPr>
  </w:style>
  <w:style w:type="paragraph" w:styleId="Sumrio1">
    <w:name w:val="toc 1"/>
    <w:basedOn w:val="Normal"/>
    <w:next w:val="Normal"/>
    <w:semiHidden/>
    <w:pPr>
      <w:spacing w:before="240" w:after="120"/>
    </w:pPr>
    <w:rPr>
      <w:b/>
      <w:bCs/>
      <w:szCs w:val="24"/>
    </w:rPr>
  </w:style>
  <w:style w:type="paragraph" w:styleId="Sumrio2">
    <w:name w:val="toc 2"/>
    <w:basedOn w:val="Normal"/>
    <w:next w:val="Normal"/>
    <w:semiHidden/>
    <w:pPr>
      <w:spacing w:before="120"/>
      <w:ind w:left="200"/>
    </w:pPr>
    <w:rPr>
      <w:i/>
      <w:iCs/>
      <w:szCs w:val="24"/>
    </w:rPr>
  </w:style>
  <w:style w:type="paragraph" w:styleId="Sumrio3">
    <w:name w:val="toc 3"/>
    <w:basedOn w:val="Normal"/>
    <w:next w:val="Normal"/>
    <w:semiHidden/>
    <w:pPr>
      <w:ind w:left="400"/>
    </w:pPr>
    <w:rPr>
      <w:szCs w:val="24"/>
    </w:r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pPr>
      <w:keepLines/>
      <w:spacing w:after="120"/>
      <w:ind w:left="720"/>
    </w:pPr>
  </w:style>
  <w:style w:type="paragraph" w:customStyle="1" w:styleId="Blockquote">
    <w:name w:val="Blockquote"/>
    <w:basedOn w:val="Normal"/>
    <w:pPr>
      <w:widowControl/>
      <w:spacing w:before="100" w:after="100" w:line="240" w:lineRule="auto"/>
      <w:ind w:left="360" w:right="360"/>
    </w:pPr>
    <w:rPr>
      <w:snapToGrid w:val="0"/>
      <w:sz w:val="24"/>
      <w:lang w:val="en-CA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basedOn w:val="Fontepargpadro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  <w:rPr>
      <w:szCs w:val="24"/>
    </w:rPr>
  </w:style>
  <w:style w:type="paragraph" w:styleId="Sumrio5">
    <w:name w:val="toc 5"/>
    <w:basedOn w:val="Normal"/>
    <w:next w:val="Normal"/>
    <w:autoRedefine/>
    <w:semiHidden/>
    <w:pPr>
      <w:ind w:left="800"/>
    </w:pPr>
    <w:rPr>
      <w:szCs w:val="24"/>
    </w:rPr>
  </w:style>
  <w:style w:type="paragraph" w:styleId="Sumrio6">
    <w:name w:val="toc 6"/>
    <w:basedOn w:val="Normal"/>
    <w:next w:val="Normal"/>
    <w:autoRedefine/>
    <w:semiHidden/>
    <w:pPr>
      <w:ind w:left="1000"/>
    </w:pPr>
    <w:rPr>
      <w:szCs w:val="24"/>
    </w:rPr>
  </w:style>
  <w:style w:type="paragraph" w:styleId="Sumrio7">
    <w:name w:val="toc 7"/>
    <w:basedOn w:val="Normal"/>
    <w:next w:val="Normal"/>
    <w:autoRedefine/>
    <w:semiHidden/>
    <w:pPr>
      <w:ind w:left="1200"/>
    </w:pPr>
    <w:rPr>
      <w:szCs w:val="24"/>
    </w:rPr>
  </w:style>
  <w:style w:type="paragraph" w:styleId="Sumrio8">
    <w:name w:val="toc 8"/>
    <w:basedOn w:val="Normal"/>
    <w:next w:val="Normal"/>
    <w:autoRedefine/>
    <w:semiHidden/>
    <w:pPr>
      <w:ind w:left="1400"/>
    </w:pPr>
    <w:rPr>
      <w:szCs w:val="24"/>
    </w:rPr>
  </w:style>
  <w:style w:type="paragraph" w:styleId="Sumrio9">
    <w:name w:val="toc 9"/>
    <w:basedOn w:val="Normal"/>
    <w:next w:val="Normal"/>
    <w:autoRedefine/>
    <w:semiHidden/>
    <w:pPr>
      <w:ind w:left="1600"/>
    </w:pPr>
    <w:rPr>
      <w:szCs w:val="24"/>
    </w:rPr>
  </w:style>
  <w:style w:type="paragraph" w:styleId="Corpodetexto2">
    <w:name w:val="Body Text 2"/>
    <w:basedOn w:val="Normal"/>
    <w:rPr>
      <w:i/>
      <w:color w:val="0000FF"/>
    </w:rPr>
  </w:style>
  <w:style w:type="paragraph" w:styleId="Recuodecorpodetexto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1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rsid w:val="00EF0522"/>
    <w:pPr>
      <w:spacing w:after="120"/>
      <w:ind w:left="360"/>
    </w:pPr>
    <w:rPr>
      <w:rFonts w:ascii="Times" w:hAnsi="Times"/>
      <w:color w:val="0000FF"/>
    </w:rPr>
  </w:style>
  <w:style w:type="character" w:styleId="Hyperlink">
    <w:name w:val="Hyperlink"/>
    <w:basedOn w:val="Fontepargpadro"/>
    <w:rPr>
      <w:color w:val="0000FF"/>
      <w:u w:val="single"/>
    </w:rPr>
  </w:style>
  <w:style w:type="paragraph" w:styleId="NormalWeb">
    <w:name w:val="Normal (Web)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Forte">
    <w:name w:val="Strong"/>
    <w:basedOn w:val="Fontepargpadro"/>
    <w:qFormat/>
    <w:rPr>
      <w:b/>
      <w:bCs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character" w:styleId="HiperlinkVisitado">
    <w:name w:val="FollowedHyperlink"/>
    <w:basedOn w:val="Fontepargpadro"/>
    <w:rPr>
      <w:color w:val="800080"/>
      <w:u w:val="single"/>
    </w:rPr>
  </w:style>
  <w:style w:type="character" w:styleId="Refdecomentrio">
    <w:name w:val="annotation reference"/>
    <w:basedOn w:val="Fontepargpadro"/>
    <w:semiHidden/>
    <w:rPr>
      <w:sz w:val="16"/>
      <w:szCs w:val="16"/>
    </w:rPr>
  </w:style>
  <w:style w:type="paragraph" w:styleId="Textodecomentrio">
    <w:name w:val="annotation text"/>
    <w:basedOn w:val="Normal"/>
    <w:semiHidden/>
    <w:pPr>
      <w:widowControl/>
      <w:spacing w:line="240" w:lineRule="auto"/>
    </w:pPr>
  </w:style>
  <w:style w:type="paragraph" w:styleId="Textodebalo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grame">
    <w:name w:val="grame"/>
    <w:basedOn w:val="Fontepargpadro"/>
  </w:style>
  <w:style w:type="character" w:customStyle="1" w:styleId="spelle">
    <w:name w:val="spelle"/>
    <w:basedOn w:val="Fontepargpadro"/>
  </w:style>
  <w:style w:type="paragraph" w:styleId="Assuntodocomentrio">
    <w:name w:val="annotation subject"/>
    <w:basedOn w:val="Textodecomentrio"/>
    <w:next w:val="Textodecomentrio"/>
    <w:semiHidden/>
    <w:pPr>
      <w:widowControl w:val="0"/>
      <w:spacing w:line="240" w:lineRule="atLeast"/>
    </w:pPr>
    <w:rPr>
      <w:b/>
      <w:bCs/>
    </w:rPr>
  </w:style>
  <w:style w:type="paragraph" w:styleId="PargrafodaLista">
    <w:name w:val="List Paragraph"/>
    <w:basedOn w:val="Normal"/>
    <w:uiPriority w:val="34"/>
    <w:qFormat/>
    <w:rsid w:val="005C3FF0"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uiPriority w:val="99"/>
    <w:rsid w:val="00614F34"/>
    <w:rPr>
      <w:lang w:eastAsia="en-US"/>
    </w:rPr>
  </w:style>
  <w:style w:type="character" w:customStyle="1" w:styleId="normaltextrun">
    <w:name w:val="normaltextrun"/>
    <w:basedOn w:val="Fontepargpadro"/>
    <w:rsid w:val="009A50B0"/>
  </w:style>
  <w:style w:type="character" w:customStyle="1" w:styleId="spellingerror">
    <w:name w:val="spellingerror"/>
    <w:basedOn w:val="Fontepargpadro"/>
    <w:rsid w:val="009A50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elipe\Downloads\project_pla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project_plan_tpl.dot</Template>
  <TotalTime>1</TotalTime>
  <Pages>3</Pages>
  <Words>333</Words>
  <Characters>1802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Project Plan</vt:lpstr>
      <vt:lpstr>Project Plan</vt:lpstr>
    </vt:vector>
  </TitlesOfParts>
  <Company>Eclipse Process Framework</Company>
  <LinksUpToDate>false</LinksUpToDate>
  <CharactersWithSpaces>2131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</dc:title>
  <dc:subject>&lt;&lt;Name&gt;&gt;</dc:subject>
  <dc:creator>Felipe Marques</dc:creator>
  <cp:keywords/>
  <dc:description/>
  <cp:lastModifiedBy>Felipe Souza</cp:lastModifiedBy>
  <cp:revision>2</cp:revision>
  <cp:lastPrinted>2013-09-20T23:47:00Z</cp:lastPrinted>
  <dcterms:created xsi:type="dcterms:W3CDTF">2018-04-19T19:51:00Z</dcterms:created>
  <dcterms:modified xsi:type="dcterms:W3CDTF">2018-04-19T19:51:00Z</dcterms:modified>
</cp:coreProperties>
</file>